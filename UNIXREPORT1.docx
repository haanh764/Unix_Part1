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EndPr/>
      <w:sdtContent>
        <w:p w:rsidR="006A3D04" w:rsidRDefault="005178DD">
          <w:pPr>
            <w:pStyle w:val="Head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D04" w:rsidRDefault="006A3D0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:rsidR="006A3D04" w:rsidRDefault="006A3D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D04" w:rsidRDefault="006A3D04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:rsidR="006A3D04" w:rsidRDefault="006A3D0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A3D04" w:rsidRDefault="005178DD">
          <w:pPr>
            <w:pStyle w:val="Title"/>
          </w:pPr>
          <w:r>
            <w:rPr>
              <w:noProof/>
              <w:color w:val="000000"/>
              <w:lang w:eastAsia="en-US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9AA9FDBC4444493885742E381E493728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3D04" w:rsidRDefault="00E06A25" w:rsidP="00E06A25">
                                    <w:pPr>
                                      <w:pStyle w:val="Subtitle"/>
                                      <w:spacing w:before="120"/>
                                      <w:jc w:val="center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UNIX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ubtitle"/>
                                  <w:id w:val="-1879006585"/>
                                  <w:placeholder>
                                    <w:docPart w:val="90EAE5AC014C423896D947E8BAE900E6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3D04" w:rsidRDefault="00E06A25" w:rsidP="00E06A25">
                                    <w:pPr>
                                      <w:pStyle w:val="Subtitle"/>
                                      <w:jc w:val="right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 xml:space="preserve">By Ngo Ha Anh and Tran </w:t>
                                    </w:r>
                                    <w:proofErr w:type="spellStart"/>
                                    <w:r>
                                      <w:rPr>
                                        <w:color w:val="DFDCB7" w:themeColor="background2"/>
                                      </w:rPr>
                                      <w:t>Thi</w:t>
                                    </w:r>
                                    <w:proofErr w:type="spellEnd"/>
                                    <w:r>
                                      <w:rPr>
                                        <w:color w:val="DFDCB7" w:themeColor="background2"/>
                                      </w:rPr>
                                      <w:t xml:space="preserve"> Hong Hanh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  <w:sz w:val="22"/>
                                  </w:rPr>
                                  <w:alias w:val="Abstract"/>
                                  <w:id w:val="-1956939702"/>
                                  <w:placeholder>
                                    <w:docPart w:val="190632582667458A934F0E3EF9538C9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A3D04" w:rsidRDefault="00E06A25" w:rsidP="00E06A25">
                                    <w:pPr>
                                      <w:jc w:val="center"/>
                                      <w:rPr>
                                        <w:color w:val="DFDCB7" w:themeColor="background2"/>
                                      </w:rPr>
                                    </w:pPr>
                                    <w:r w:rsidRPr="00E06A25">
                                      <w:rPr>
                                        <w:color w:val="DFDCB7" w:themeColor="background2"/>
                                        <w:sz w:val="22"/>
                                      </w:rPr>
                                      <w:t xml:space="preserve">The report covers project 1 part 1 and project 2 part 2 in the project list. </w:t>
                                    </w:r>
                                  </w:p>
                                </w:sdtContent>
                              </w:sdt>
                              <w:p w:rsidR="006A3D04" w:rsidRDefault="006A3D04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10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9AA9FDBC4444493885742E381E49372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A3D04" w:rsidRDefault="00E06A25" w:rsidP="00E06A25">
                              <w:pPr>
                                <w:pStyle w:val="Subtitle"/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UNIX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ubtitle"/>
                            <w:id w:val="-1879006585"/>
                            <w:placeholder>
                              <w:docPart w:val="90EAE5AC014C423896D947E8BAE900E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A3D04" w:rsidRDefault="00E06A25" w:rsidP="00E06A25">
                              <w:pPr>
                                <w:pStyle w:val="Subtitle"/>
                                <w:jc w:val="right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By Ngo Ha Anh and Tran Thi Hong Hanh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  <w:sz w:val="22"/>
                            </w:rPr>
                            <w:alias w:val="Abstract"/>
                            <w:id w:val="-1956939702"/>
                            <w:placeholder>
                              <w:docPart w:val="190632582667458A934F0E3EF9538C9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A3D04" w:rsidRDefault="00E06A25" w:rsidP="00E06A25">
                              <w:pPr>
                                <w:jc w:val="center"/>
                                <w:rPr>
                                  <w:color w:val="DFDCB7" w:themeColor="background2"/>
                                </w:rPr>
                              </w:pPr>
                              <w:r w:rsidRPr="00E06A25">
                                <w:rPr>
                                  <w:color w:val="DFDCB7" w:themeColor="background2"/>
                                  <w:sz w:val="22"/>
                                </w:rPr>
                                <w:t xml:space="preserve">The report covers project 1 part 1 and project 2 part 2 in the project list. </w:t>
                              </w:r>
                            </w:p>
                          </w:sdtContent>
                        </w:sdt>
                        <w:p w:rsidR="006A3D04" w:rsidRDefault="006A3D0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A3D04" w:rsidRDefault="005178DD">
          <w:pPr>
            <w:spacing w:after="200" w:line="276" w:lineRule="auto"/>
          </w:pPr>
          <w:r>
            <w:br w:type="page"/>
          </w:r>
        </w:p>
      </w:sdtContent>
    </w:sdt>
    <w:p w:rsidR="006A3D04" w:rsidRPr="001805A7" w:rsidRDefault="00E06A25">
      <w:pPr>
        <w:pStyle w:val="Title"/>
        <w:rPr>
          <w:b/>
        </w:rPr>
      </w:pPr>
      <w:r w:rsidRPr="001805A7">
        <w:rPr>
          <w:b/>
        </w:rPr>
        <w:lastRenderedPageBreak/>
        <w:t>PROJECT TOPICS</w:t>
      </w:r>
    </w:p>
    <w:p w:rsidR="006B74CD" w:rsidRPr="001805A7" w:rsidRDefault="004C48CC" w:rsidP="001805A7">
      <w:pPr>
        <w:pStyle w:val="Subtitle"/>
        <w:jc w:val="right"/>
      </w:pPr>
      <w:sdt>
        <w:sdtPr>
          <w:rPr>
            <w:sz w:val="22"/>
          </w:rPr>
          <w:id w:val="1161806749"/>
          <w:placeholder>
            <w:docPart w:val="E10554E1B5D64D0D8A3ADC7BFBC4287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06A25" w:rsidRPr="00E06A25">
            <w:rPr>
              <w:sz w:val="22"/>
            </w:rPr>
            <w:t xml:space="preserve">By Ngo Ha Anh and Tran </w:t>
          </w:r>
          <w:proofErr w:type="spellStart"/>
          <w:r w:rsidR="00E06A25" w:rsidRPr="00E06A25">
            <w:rPr>
              <w:sz w:val="22"/>
            </w:rPr>
            <w:t>Thi</w:t>
          </w:r>
          <w:proofErr w:type="spellEnd"/>
          <w:r w:rsidR="00E06A25" w:rsidRPr="00E06A25">
            <w:rPr>
              <w:sz w:val="22"/>
            </w:rPr>
            <w:t xml:space="preserve"> Hong Hanh</w:t>
          </w:r>
        </w:sdtContent>
      </w:sdt>
    </w:p>
    <w:p w:rsidR="006B74CD" w:rsidRDefault="006B74CD">
      <w:pPr>
        <w:rPr>
          <w:rFonts w:asciiTheme="majorHAnsi" w:hAnsiTheme="majorHAnsi"/>
          <w:b/>
          <w:i/>
          <w:sz w:val="28"/>
        </w:rPr>
      </w:pPr>
    </w:p>
    <w:p w:rsidR="006A3D04" w:rsidRPr="001805A7" w:rsidRDefault="00E06A25">
      <w:pPr>
        <w:rPr>
          <w:rFonts w:asciiTheme="majorHAnsi" w:hAnsiTheme="majorHAnsi"/>
          <w:b/>
          <w:i/>
          <w:sz w:val="36"/>
        </w:rPr>
      </w:pPr>
      <w:r w:rsidRPr="001805A7">
        <w:rPr>
          <w:rFonts w:asciiTheme="majorHAnsi" w:hAnsiTheme="majorHAnsi"/>
          <w:b/>
          <w:i/>
          <w:sz w:val="36"/>
        </w:rPr>
        <w:t>PROJECT 1:</w:t>
      </w:r>
    </w:p>
    <w:p w:rsidR="0099136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Write a program with the following features:</w:t>
      </w:r>
    </w:p>
    <w:p w:rsidR="00205B3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1. Search by keyword:</w:t>
      </w:r>
    </w:p>
    <w:p w:rsidR="00205B3F" w:rsidRPr="00EF41B8" w:rsidRDefault="00205B3F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for all files that contain a given keyword in the file name.</w:t>
      </w:r>
    </w:p>
    <w:p w:rsidR="00205B3F" w:rsidRPr="001805A7" w:rsidRDefault="00205B3F" w:rsidP="00EF41B8">
      <w:pPr>
        <w:spacing w:after="0"/>
        <w:ind w:left="720"/>
        <w:jc w:val="both"/>
        <w:rPr>
          <w:rFonts w:asciiTheme="majorHAnsi" w:hAnsiTheme="majorHAnsi"/>
          <w:sz w:val="28"/>
        </w:rPr>
      </w:pPr>
      <w:r w:rsidRPr="00EF41B8">
        <w:rPr>
          <w:rFonts w:asciiTheme="majorHAnsi" w:hAnsiTheme="majorHAnsi"/>
          <w:sz w:val="26"/>
          <w:szCs w:val="26"/>
        </w:rPr>
        <w:t>b. Search for all files that contain a given keyword in the file content.</w:t>
      </w:r>
    </w:p>
    <w:p w:rsidR="00205B3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2. Search by size</w:t>
      </w:r>
      <w:r w:rsidR="00205B3F" w:rsidRPr="001805A7">
        <w:rPr>
          <w:rFonts w:asciiTheme="majorHAnsi" w:hAnsiTheme="majorHAnsi"/>
          <w:sz w:val="28"/>
        </w:rPr>
        <w:t>:</w:t>
      </w:r>
    </w:p>
    <w:p w:rsidR="00205B3F" w:rsidRPr="00EF41B8" w:rsidRDefault="00205B3F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a file whose size is greater than a given number.</w:t>
      </w:r>
    </w:p>
    <w:p w:rsidR="00205B3F" w:rsidRPr="001805A7" w:rsidRDefault="00205B3F" w:rsidP="00EF41B8">
      <w:pPr>
        <w:spacing w:after="0"/>
        <w:ind w:left="720"/>
        <w:jc w:val="both"/>
        <w:rPr>
          <w:rFonts w:asciiTheme="majorHAnsi" w:hAnsiTheme="majorHAnsi"/>
          <w:sz w:val="28"/>
        </w:rPr>
      </w:pPr>
      <w:r w:rsidRPr="00EF41B8">
        <w:rPr>
          <w:rFonts w:asciiTheme="majorHAnsi" w:hAnsiTheme="majorHAnsi"/>
          <w:sz w:val="26"/>
          <w:szCs w:val="26"/>
        </w:rPr>
        <w:t>b. Search a file whose size is less than a given number.</w:t>
      </w:r>
    </w:p>
    <w:p w:rsidR="0099136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3. Search by date</w:t>
      </w:r>
      <w:r w:rsidR="00205B3F" w:rsidRPr="001805A7">
        <w:rPr>
          <w:rFonts w:asciiTheme="majorHAnsi" w:hAnsiTheme="majorHAnsi"/>
          <w:sz w:val="28"/>
        </w:rPr>
        <w:t>:</w:t>
      </w:r>
    </w:p>
    <w:p w:rsidR="0099136F" w:rsidRPr="00EF41B8" w:rsidRDefault="0099136F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a file whose created date/last use date is greater than a given date</w:t>
      </w:r>
      <w:r w:rsidR="00205B3F" w:rsidRPr="00EF41B8">
        <w:rPr>
          <w:rFonts w:asciiTheme="majorHAnsi" w:hAnsiTheme="majorHAnsi"/>
          <w:sz w:val="26"/>
          <w:szCs w:val="26"/>
        </w:rPr>
        <w:t>.</w:t>
      </w:r>
    </w:p>
    <w:p w:rsidR="0099136F" w:rsidRPr="00EF41B8" w:rsidRDefault="0099136F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b. Search a file whose created date/last use date is less than a given date</w:t>
      </w:r>
      <w:r w:rsidR="00205B3F" w:rsidRPr="00EF41B8">
        <w:rPr>
          <w:rFonts w:asciiTheme="majorHAnsi" w:hAnsiTheme="majorHAnsi"/>
          <w:sz w:val="26"/>
          <w:szCs w:val="26"/>
        </w:rPr>
        <w:t>.</w:t>
      </w:r>
    </w:p>
    <w:p w:rsidR="0099136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4. Sort file by file name, file size, created date</w:t>
      </w:r>
      <w:r w:rsidR="00205B3F" w:rsidRPr="001805A7">
        <w:rPr>
          <w:rFonts w:asciiTheme="majorHAnsi" w:hAnsiTheme="majorHAnsi"/>
          <w:sz w:val="28"/>
        </w:rPr>
        <w:t>:</w:t>
      </w:r>
    </w:p>
    <w:p w:rsidR="0099136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Users can use the combination of all these search criteria</w:t>
      </w:r>
      <w:r w:rsidR="00205B3F" w:rsidRPr="001805A7">
        <w:rPr>
          <w:rFonts w:asciiTheme="majorHAnsi" w:hAnsiTheme="majorHAnsi"/>
          <w:sz w:val="28"/>
        </w:rPr>
        <w:t>.</w:t>
      </w:r>
    </w:p>
    <w:p w:rsidR="0099136F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The Graphical User Interface is written in C/C++</w:t>
      </w:r>
      <w:r w:rsidR="00205B3F" w:rsidRPr="001805A7">
        <w:rPr>
          <w:rFonts w:asciiTheme="majorHAnsi" w:hAnsiTheme="majorHAnsi"/>
          <w:sz w:val="28"/>
        </w:rPr>
        <w:t>.</w:t>
      </w:r>
    </w:p>
    <w:p w:rsidR="00E06A25" w:rsidRPr="001805A7" w:rsidRDefault="0099136F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All commands are written in Shell Script</w:t>
      </w:r>
      <w:r w:rsidR="00205B3F" w:rsidRPr="001805A7">
        <w:rPr>
          <w:rFonts w:asciiTheme="majorHAnsi" w:hAnsiTheme="majorHAnsi"/>
          <w:sz w:val="28"/>
        </w:rPr>
        <w:t>.</w:t>
      </w:r>
    </w:p>
    <w:p w:rsidR="00205B3F" w:rsidRPr="001805A7" w:rsidRDefault="00205B3F">
      <w:pPr>
        <w:rPr>
          <w:rFonts w:asciiTheme="majorHAnsi" w:hAnsiTheme="majorHAnsi"/>
          <w:b/>
          <w:i/>
          <w:sz w:val="32"/>
        </w:rPr>
      </w:pPr>
    </w:p>
    <w:p w:rsidR="00E06A25" w:rsidRPr="001805A7" w:rsidRDefault="00E06A25">
      <w:pPr>
        <w:rPr>
          <w:rFonts w:asciiTheme="majorHAnsi" w:hAnsiTheme="majorHAnsi"/>
          <w:b/>
          <w:i/>
          <w:sz w:val="32"/>
        </w:rPr>
      </w:pPr>
      <w:r w:rsidRPr="001805A7">
        <w:rPr>
          <w:rFonts w:asciiTheme="majorHAnsi" w:hAnsiTheme="majorHAnsi"/>
          <w:b/>
          <w:i/>
          <w:sz w:val="36"/>
        </w:rPr>
        <w:t>PROJECT2:</w:t>
      </w:r>
    </w:p>
    <w:p w:rsidR="006A3D04" w:rsidRPr="001805A7" w:rsidRDefault="00205B3F">
      <w:pPr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Chat room with multiple users. Chat history is stored in a database.</w:t>
      </w:r>
    </w:p>
    <w:p w:rsidR="006B74CD" w:rsidRPr="001805A7" w:rsidRDefault="006B74CD">
      <w:pPr>
        <w:rPr>
          <w:rFonts w:asciiTheme="majorHAnsi" w:hAnsiTheme="majorHAnsi"/>
          <w:b/>
          <w:sz w:val="24"/>
        </w:rPr>
      </w:pPr>
    </w:p>
    <w:p w:rsidR="006B74CD" w:rsidRPr="001805A7" w:rsidRDefault="006B74CD">
      <w:pPr>
        <w:rPr>
          <w:rFonts w:asciiTheme="majorHAnsi" w:hAnsiTheme="majorHAnsi"/>
          <w:b/>
          <w:sz w:val="24"/>
        </w:rPr>
      </w:pPr>
    </w:p>
    <w:p w:rsidR="006B74CD" w:rsidRDefault="006B74CD">
      <w:pPr>
        <w:rPr>
          <w:rFonts w:asciiTheme="majorHAnsi" w:hAnsiTheme="majorHAnsi"/>
          <w:b/>
        </w:rPr>
      </w:pPr>
    </w:p>
    <w:p w:rsidR="006B74CD" w:rsidRDefault="006B74CD">
      <w:pPr>
        <w:rPr>
          <w:rFonts w:asciiTheme="majorHAnsi" w:hAnsiTheme="majorHAnsi"/>
          <w:b/>
        </w:rPr>
      </w:pPr>
    </w:p>
    <w:p w:rsidR="006B74CD" w:rsidRPr="001805A7" w:rsidRDefault="006B74CD" w:rsidP="006B74CD">
      <w:pPr>
        <w:jc w:val="center"/>
        <w:rPr>
          <w:rFonts w:asciiTheme="majorHAnsi" w:hAnsiTheme="majorHAnsi"/>
          <w:b/>
          <w:sz w:val="80"/>
          <w:szCs w:val="80"/>
        </w:rPr>
      </w:pPr>
      <w:r w:rsidRPr="001805A7">
        <w:rPr>
          <w:rFonts w:asciiTheme="majorHAnsi" w:hAnsiTheme="majorHAnsi"/>
          <w:b/>
          <w:sz w:val="80"/>
          <w:szCs w:val="80"/>
        </w:rPr>
        <w:lastRenderedPageBreak/>
        <w:t>CONTENT</w:t>
      </w:r>
    </w:p>
    <w:p w:rsidR="009E504F" w:rsidRDefault="009E504F" w:rsidP="006B74CD">
      <w:pPr>
        <w:jc w:val="center"/>
        <w:rPr>
          <w:rFonts w:asciiTheme="majorHAnsi" w:hAnsiTheme="majorHAnsi"/>
          <w:b/>
          <w:sz w:val="52"/>
        </w:rPr>
      </w:pPr>
    </w:p>
    <w:p w:rsidR="006B74CD" w:rsidRPr="001805A7" w:rsidRDefault="00F65550" w:rsidP="001805A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Organization:</w:t>
      </w:r>
    </w:p>
    <w:p w:rsidR="009E504F" w:rsidRPr="001805A7" w:rsidRDefault="00F65550" w:rsidP="001805A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Product Achie</w:t>
      </w:r>
      <w:r w:rsidR="009E504F" w:rsidRPr="001805A7">
        <w:rPr>
          <w:rFonts w:asciiTheme="majorHAnsi" w:hAnsiTheme="majorHAnsi"/>
          <w:b/>
          <w:sz w:val="44"/>
        </w:rPr>
        <w:t>vement:</w:t>
      </w:r>
    </w:p>
    <w:p w:rsidR="009E504F" w:rsidRPr="001805A7" w:rsidRDefault="009E504F" w:rsidP="001805A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32"/>
          <w:szCs w:val="21"/>
        </w:rPr>
      </w:pPr>
      <w:r w:rsidRPr="001805A7">
        <w:rPr>
          <w:rFonts w:asciiTheme="majorHAnsi" w:hAnsiTheme="majorHAnsi"/>
          <w:sz w:val="32"/>
          <w:szCs w:val="21"/>
        </w:rPr>
        <w:t>Project 1</w:t>
      </w:r>
    </w:p>
    <w:p w:rsidR="009E504F" w:rsidRPr="001805A7" w:rsidRDefault="009E504F" w:rsidP="001805A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32"/>
          <w:szCs w:val="21"/>
        </w:rPr>
      </w:pPr>
      <w:r w:rsidRPr="001805A7">
        <w:rPr>
          <w:rFonts w:asciiTheme="majorHAnsi" w:hAnsiTheme="majorHAnsi"/>
          <w:sz w:val="32"/>
          <w:szCs w:val="21"/>
        </w:rPr>
        <w:t>Project 2</w:t>
      </w:r>
    </w:p>
    <w:p w:rsidR="00F65550" w:rsidRPr="001805A7" w:rsidRDefault="00F65550" w:rsidP="001805A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Conclusion:</w:t>
      </w:r>
    </w:p>
    <w:p w:rsidR="00F65550" w:rsidRPr="001805A7" w:rsidRDefault="00F65550" w:rsidP="001805A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What we have learned after the project</w:t>
      </w:r>
    </w:p>
    <w:p w:rsidR="00F65550" w:rsidRPr="001805A7" w:rsidRDefault="00F65550" w:rsidP="001805A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The problems we faced during the project</w:t>
      </w:r>
    </w:p>
    <w:p w:rsidR="00F65550" w:rsidRPr="001805A7" w:rsidRDefault="00F75E9D" w:rsidP="001805A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Conclusion</w:t>
      </w:r>
    </w:p>
    <w:p w:rsidR="00F75E9D" w:rsidRDefault="00F75E9D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7F227E" w:rsidRPr="001805A7" w:rsidRDefault="007F227E" w:rsidP="007F227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Support Tools</w:t>
      </w:r>
      <w:r w:rsidRPr="001805A7">
        <w:rPr>
          <w:rFonts w:asciiTheme="majorHAnsi" w:hAnsiTheme="majorHAnsi"/>
          <w:b/>
          <w:sz w:val="44"/>
        </w:rPr>
        <w:t>:</w:t>
      </w: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EF41B8" w:rsidRDefault="00EF41B8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Default="001805A7" w:rsidP="00F75E9D">
      <w:pPr>
        <w:pStyle w:val="ListParagraph"/>
        <w:ind w:left="1800" w:firstLine="0"/>
        <w:rPr>
          <w:rFonts w:asciiTheme="majorHAnsi" w:hAnsiTheme="majorHAnsi"/>
          <w:b/>
        </w:rPr>
      </w:pPr>
    </w:p>
    <w:p w:rsidR="001805A7" w:rsidRPr="00EF41B8" w:rsidRDefault="001805A7" w:rsidP="001805A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Organization:</w:t>
      </w:r>
    </w:p>
    <w:p w:rsidR="00EF41B8" w:rsidRPr="001805A7" w:rsidRDefault="00EF41B8" w:rsidP="00EF41B8">
      <w:pPr>
        <w:jc w:val="both"/>
        <w:rPr>
          <w:rFonts w:asciiTheme="majorHAnsi" w:hAnsiTheme="majorHAnsi"/>
          <w:b/>
          <w:i/>
          <w:sz w:val="36"/>
        </w:rPr>
      </w:pPr>
      <w:r w:rsidRPr="001805A7">
        <w:rPr>
          <w:rFonts w:asciiTheme="majorHAnsi" w:hAnsiTheme="majorHAnsi"/>
          <w:b/>
          <w:i/>
          <w:sz w:val="36"/>
        </w:rPr>
        <w:t>PROJECT 1: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Write a program with the following features: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1. Search by keyword:</w:t>
      </w:r>
      <w:r>
        <w:rPr>
          <w:rFonts w:asciiTheme="majorHAnsi" w:hAnsiTheme="majorHAnsi"/>
          <w:sz w:val="28"/>
        </w:rPr>
        <w:t xml:space="preserve"> </w:t>
      </w:r>
      <w:r w:rsidR="00C40CB8">
        <w:rPr>
          <w:rFonts w:asciiTheme="majorHAnsi" w:hAnsiTheme="majorHAnsi"/>
          <w:sz w:val="28"/>
        </w:rPr>
        <w:t xml:space="preserve"> </w:t>
      </w:r>
      <w:r w:rsidR="007F227E">
        <w:rPr>
          <w:rFonts w:asciiTheme="majorHAnsi" w:hAnsiTheme="majorHAnsi"/>
          <w:sz w:val="28"/>
        </w:rPr>
        <w:t>&lt;</w:t>
      </w:r>
      <w:r w:rsidR="00C40CB8">
        <w:rPr>
          <w:rFonts w:asciiTheme="majorHAnsi" w:hAnsiTheme="majorHAnsi"/>
          <w:sz w:val="28"/>
        </w:rPr>
        <w:t>Hong Hanh</w:t>
      </w:r>
      <w:r w:rsidR="007F227E">
        <w:rPr>
          <w:rFonts w:asciiTheme="majorHAnsi" w:hAnsiTheme="majorHAnsi"/>
          <w:sz w:val="28"/>
        </w:rPr>
        <w:t>&gt;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for all files that contain a given keyword in the file name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b. Search for all files that contain a given keyword in the file content</w:t>
      </w:r>
      <w:r w:rsidR="00C40CB8">
        <w:rPr>
          <w:rFonts w:asciiTheme="majorHAnsi" w:hAnsiTheme="majorHAnsi"/>
          <w:sz w:val="26"/>
          <w:szCs w:val="26"/>
        </w:rPr>
        <w:t xml:space="preserve"> 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2. Search by size:</w:t>
      </w:r>
      <w:r w:rsidR="00C40CB8">
        <w:rPr>
          <w:rFonts w:asciiTheme="majorHAnsi" w:hAnsiTheme="majorHAnsi"/>
          <w:sz w:val="28"/>
        </w:rPr>
        <w:t xml:space="preserve"> </w:t>
      </w:r>
      <w:r w:rsidR="00A669C7">
        <w:rPr>
          <w:rFonts w:asciiTheme="majorHAnsi" w:hAnsiTheme="majorHAnsi"/>
          <w:sz w:val="28"/>
        </w:rPr>
        <w:t>&lt;Ha Anh&gt;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a file whose size is greater than a given number.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b. Search a file whose size is less than a given number.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3. Search by date:</w:t>
      </w:r>
      <w:r w:rsidR="00C40CB8">
        <w:rPr>
          <w:rFonts w:asciiTheme="majorHAnsi" w:hAnsiTheme="majorHAnsi"/>
          <w:sz w:val="28"/>
        </w:rPr>
        <w:t xml:space="preserve"> </w:t>
      </w:r>
      <w:r w:rsidR="00A669C7">
        <w:rPr>
          <w:rFonts w:asciiTheme="majorHAnsi" w:hAnsiTheme="majorHAnsi"/>
          <w:sz w:val="28"/>
        </w:rPr>
        <w:t>&lt;Hong Hanh&gt;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a. Search a file whose created date/last use date is greater than a given date.</w:t>
      </w:r>
    </w:p>
    <w:p w:rsidR="00EF41B8" w:rsidRPr="00EF41B8" w:rsidRDefault="00EF41B8" w:rsidP="00EF41B8">
      <w:pPr>
        <w:spacing w:after="0"/>
        <w:ind w:left="720"/>
        <w:jc w:val="both"/>
        <w:rPr>
          <w:rFonts w:asciiTheme="majorHAnsi" w:hAnsiTheme="majorHAnsi"/>
          <w:sz w:val="26"/>
          <w:szCs w:val="26"/>
        </w:rPr>
      </w:pPr>
      <w:r w:rsidRPr="00EF41B8">
        <w:rPr>
          <w:rFonts w:asciiTheme="majorHAnsi" w:hAnsiTheme="majorHAnsi"/>
          <w:sz w:val="26"/>
          <w:szCs w:val="26"/>
        </w:rPr>
        <w:t>b. Search a file whose created date/last use date is less than a given date.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4. Sort file by file name, file size, created date:</w:t>
      </w:r>
      <w:r w:rsidR="00C40CB8">
        <w:rPr>
          <w:rFonts w:asciiTheme="majorHAnsi" w:hAnsiTheme="majorHAnsi"/>
          <w:sz w:val="28"/>
        </w:rPr>
        <w:t xml:space="preserve"> </w:t>
      </w:r>
      <w:r w:rsidR="007F227E">
        <w:rPr>
          <w:rFonts w:asciiTheme="majorHAnsi" w:hAnsiTheme="majorHAnsi"/>
          <w:sz w:val="28"/>
        </w:rPr>
        <w:t>&lt;</w:t>
      </w:r>
      <w:r w:rsidR="00C40CB8">
        <w:rPr>
          <w:rFonts w:asciiTheme="majorHAnsi" w:hAnsiTheme="majorHAnsi"/>
          <w:sz w:val="28"/>
        </w:rPr>
        <w:t>Ha Anh</w:t>
      </w:r>
      <w:r w:rsidR="007F227E">
        <w:rPr>
          <w:rFonts w:asciiTheme="majorHAnsi" w:hAnsiTheme="majorHAnsi"/>
          <w:sz w:val="28"/>
        </w:rPr>
        <w:t>&gt;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Users can use the combination of all these search criteria.</w:t>
      </w:r>
      <w:r w:rsidR="00C40CB8">
        <w:rPr>
          <w:rFonts w:asciiTheme="majorHAnsi" w:hAnsiTheme="majorHAnsi"/>
          <w:sz w:val="28"/>
        </w:rPr>
        <w:t xml:space="preserve"> </w:t>
      </w:r>
      <w:r w:rsidR="007F227E">
        <w:rPr>
          <w:rFonts w:asciiTheme="majorHAnsi" w:hAnsiTheme="majorHAnsi"/>
          <w:sz w:val="28"/>
        </w:rPr>
        <w:t>&lt;</w:t>
      </w:r>
      <w:r w:rsidR="00C40CB8">
        <w:rPr>
          <w:rFonts w:asciiTheme="majorHAnsi" w:hAnsiTheme="majorHAnsi"/>
          <w:sz w:val="28"/>
        </w:rPr>
        <w:t>Ha Anh</w:t>
      </w:r>
      <w:r w:rsidR="007F227E">
        <w:rPr>
          <w:rFonts w:asciiTheme="majorHAnsi" w:hAnsiTheme="majorHAnsi"/>
          <w:sz w:val="28"/>
        </w:rPr>
        <w:t>&gt;</w:t>
      </w:r>
    </w:p>
    <w:p w:rsidR="00C40CB8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The Graphical User Interface is written in C/C++.</w:t>
      </w:r>
      <w:r w:rsidR="00C40CB8">
        <w:rPr>
          <w:rFonts w:asciiTheme="majorHAnsi" w:hAnsiTheme="majorHAnsi"/>
          <w:sz w:val="28"/>
        </w:rPr>
        <w:t xml:space="preserve"> </w:t>
      </w:r>
    </w:p>
    <w:p w:rsidR="00EF41B8" w:rsidRPr="001805A7" w:rsidRDefault="00C40CB8" w:rsidP="00EF41B8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&lt;Ha Anh + Hong Hanh&gt;</w:t>
      </w:r>
    </w:p>
    <w:p w:rsidR="00EF41B8" w:rsidRPr="001805A7" w:rsidRDefault="00EF41B8" w:rsidP="00EF41B8">
      <w:pPr>
        <w:spacing w:after="0"/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>All commands are written in Shell Script.</w:t>
      </w:r>
    </w:p>
    <w:p w:rsidR="00EF41B8" w:rsidRPr="001805A7" w:rsidRDefault="00EF41B8" w:rsidP="00EF41B8">
      <w:pPr>
        <w:jc w:val="both"/>
        <w:rPr>
          <w:rFonts w:asciiTheme="majorHAnsi" w:hAnsiTheme="majorHAnsi"/>
          <w:b/>
          <w:i/>
          <w:sz w:val="32"/>
        </w:rPr>
      </w:pPr>
    </w:p>
    <w:p w:rsidR="00EF41B8" w:rsidRPr="00EF41B8" w:rsidRDefault="00EF41B8" w:rsidP="00EF41B8">
      <w:pPr>
        <w:jc w:val="both"/>
        <w:rPr>
          <w:rFonts w:asciiTheme="majorHAnsi" w:hAnsiTheme="majorHAnsi"/>
          <w:b/>
          <w:i/>
          <w:sz w:val="28"/>
          <w:szCs w:val="28"/>
        </w:rPr>
      </w:pPr>
      <w:r w:rsidRPr="001805A7">
        <w:rPr>
          <w:rFonts w:asciiTheme="majorHAnsi" w:hAnsiTheme="majorHAnsi"/>
          <w:b/>
          <w:i/>
          <w:sz w:val="36"/>
        </w:rPr>
        <w:t>PROJECT2:</w:t>
      </w:r>
      <w:r>
        <w:rPr>
          <w:rFonts w:asciiTheme="majorHAnsi" w:hAnsiTheme="majorHAnsi"/>
          <w:b/>
          <w:i/>
          <w:sz w:val="36"/>
        </w:rPr>
        <w:t xml:space="preserve">  </w:t>
      </w:r>
    </w:p>
    <w:p w:rsidR="00337FF9" w:rsidRDefault="00EF41B8" w:rsidP="00EF41B8">
      <w:pPr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 xml:space="preserve">Chat room with multiple users. </w:t>
      </w:r>
    </w:p>
    <w:p w:rsidR="00EF41B8" w:rsidRDefault="00EF41B8" w:rsidP="00EF41B8">
      <w:pPr>
        <w:jc w:val="both"/>
        <w:rPr>
          <w:rFonts w:asciiTheme="majorHAnsi" w:hAnsiTheme="majorHAnsi"/>
          <w:sz w:val="28"/>
        </w:rPr>
      </w:pPr>
      <w:r w:rsidRPr="001805A7">
        <w:rPr>
          <w:rFonts w:asciiTheme="majorHAnsi" w:hAnsiTheme="majorHAnsi"/>
          <w:sz w:val="28"/>
        </w:rPr>
        <w:t xml:space="preserve">Chat </w:t>
      </w:r>
      <w:r w:rsidR="00337FF9">
        <w:rPr>
          <w:rFonts w:asciiTheme="majorHAnsi" w:hAnsiTheme="majorHAnsi"/>
          <w:sz w:val="28"/>
        </w:rPr>
        <w:t>history is stored in a database. &lt;Hong Hanh&gt;</w:t>
      </w:r>
    </w:p>
    <w:p w:rsidR="00337FF9" w:rsidRDefault="00337FF9" w:rsidP="00EF41B8">
      <w:pPr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Makefile</w:t>
      </w:r>
      <w:proofErr w:type="spellEnd"/>
      <w:r>
        <w:rPr>
          <w:rFonts w:asciiTheme="majorHAnsi" w:hAnsiTheme="majorHAnsi"/>
          <w:sz w:val="28"/>
        </w:rPr>
        <w:t>. &lt;Ha Anh&gt;</w:t>
      </w:r>
    </w:p>
    <w:p w:rsidR="007F227E" w:rsidRDefault="007F227E" w:rsidP="00EF41B8">
      <w:pPr>
        <w:jc w:val="both"/>
        <w:rPr>
          <w:rFonts w:asciiTheme="majorHAnsi" w:hAnsiTheme="majorHAnsi"/>
          <w:sz w:val="28"/>
        </w:rPr>
      </w:pPr>
    </w:p>
    <w:p w:rsidR="007F227E" w:rsidRDefault="007F227E" w:rsidP="00EF41B8">
      <w:pPr>
        <w:jc w:val="both"/>
        <w:rPr>
          <w:rFonts w:asciiTheme="majorHAnsi" w:hAnsiTheme="majorHAnsi"/>
          <w:sz w:val="28"/>
        </w:rPr>
      </w:pPr>
    </w:p>
    <w:p w:rsidR="007F227E" w:rsidRDefault="007F227E" w:rsidP="00EF41B8">
      <w:pPr>
        <w:jc w:val="both"/>
        <w:rPr>
          <w:rFonts w:asciiTheme="majorHAnsi" w:hAnsiTheme="majorHAnsi"/>
          <w:sz w:val="28"/>
        </w:rPr>
      </w:pPr>
    </w:p>
    <w:p w:rsidR="00652E3F" w:rsidRPr="001805A7" w:rsidRDefault="00652E3F" w:rsidP="00652E3F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Product Achievement:</w:t>
      </w:r>
    </w:p>
    <w:p w:rsidR="00B96BDD" w:rsidRPr="00D369AA" w:rsidRDefault="00652E3F" w:rsidP="0031104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311047">
        <w:rPr>
          <w:rFonts w:asciiTheme="majorHAnsi" w:hAnsiTheme="majorHAnsi"/>
          <w:sz w:val="32"/>
          <w:szCs w:val="21"/>
        </w:rPr>
        <w:t xml:space="preserve">Project </w:t>
      </w:r>
      <w:r w:rsidR="00311047">
        <w:rPr>
          <w:rFonts w:asciiTheme="majorHAnsi" w:hAnsiTheme="majorHAnsi"/>
          <w:sz w:val="32"/>
          <w:szCs w:val="21"/>
        </w:rPr>
        <w:t>1:</w:t>
      </w:r>
    </w:p>
    <w:p w:rsidR="00D369AA" w:rsidRDefault="00D369AA" w:rsidP="00D369AA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Project 1 concentrates on doing search and sort algorithm.</w:t>
      </w:r>
    </w:p>
    <w:p w:rsidR="006D271A" w:rsidRDefault="006D271A" w:rsidP="00D369AA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We use </w:t>
      </w:r>
      <w:proofErr w:type="spellStart"/>
      <w:r>
        <w:rPr>
          <w:rFonts w:asciiTheme="majorHAnsi" w:hAnsiTheme="majorHAnsi"/>
          <w:sz w:val="26"/>
          <w:szCs w:val="26"/>
        </w:rPr>
        <w:t>QRadioButton</w:t>
      </w:r>
      <w:proofErr w:type="spellEnd"/>
      <w:r>
        <w:rPr>
          <w:rFonts w:asciiTheme="majorHAnsi" w:hAnsiTheme="majorHAnsi"/>
          <w:sz w:val="26"/>
          <w:szCs w:val="26"/>
        </w:rPr>
        <w:t xml:space="preserve"> to choose which type to do: Search or Sort. For example, if you want to sort, a window will pop up and allow you to choose which kind of sort that you want to do: by size, by name or by created date.</w:t>
      </w:r>
      <w:r w:rsidR="00A91C27">
        <w:rPr>
          <w:rFonts w:asciiTheme="majorHAnsi" w:hAnsiTheme="majorHAnsi"/>
          <w:sz w:val="26"/>
          <w:szCs w:val="26"/>
        </w:rPr>
        <w:t xml:space="preserve"> Enter the directory you want to sort and click sort button, the result will be appeared as below:</w:t>
      </w:r>
    </w:p>
    <w:p w:rsidR="005C1F81" w:rsidRDefault="006D271A" w:rsidP="006D271A">
      <w:pPr>
        <w:jc w:val="center"/>
        <w:rPr>
          <w:noProof/>
          <w:lang w:eastAsia="en-US"/>
        </w:rPr>
      </w:pPr>
      <w:r>
        <w:rPr>
          <w:rFonts w:asciiTheme="majorHAnsi" w:hAnsiTheme="majorHAnsi"/>
          <w:noProof/>
          <w:sz w:val="26"/>
          <w:szCs w:val="26"/>
          <w:lang w:eastAsia="en-US"/>
        </w:rPr>
        <w:drawing>
          <wp:inline distT="0" distB="0" distL="0" distR="0">
            <wp:extent cx="3140075" cy="24326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1A" w:rsidRDefault="006D271A" w:rsidP="006D271A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311404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81" w:rsidRPr="00D369AA" w:rsidRDefault="00A91C27" w:rsidP="00D369AA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For search, enter the kind of searching you want to so and the directory </w:t>
      </w:r>
      <w:r w:rsidR="00594DB8">
        <w:rPr>
          <w:rFonts w:asciiTheme="majorHAnsi" w:hAnsiTheme="majorHAnsi"/>
          <w:sz w:val="26"/>
          <w:szCs w:val="26"/>
        </w:rPr>
        <w:t>to search.</w:t>
      </w:r>
    </w:p>
    <w:p w:rsidR="00652E3F" w:rsidRDefault="00652E3F" w:rsidP="00652E3F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32"/>
          <w:szCs w:val="21"/>
        </w:rPr>
      </w:pPr>
      <w:r w:rsidRPr="001805A7">
        <w:rPr>
          <w:rFonts w:asciiTheme="majorHAnsi" w:hAnsiTheme="majorHAnsi"/>
          <w:sz w:val="32"/>
          <w:szCs w:val="21"/>
        </w:rPr>
        <w:t>Project 2</w:t>
      </w:r>
      <w:r w:rsidR="005C5393">
        <w:rPr>
          <w:rFonts w:asciiTheme="majorHAnsi" w:hAnsiTheme="majorHAnsi"/>
          <w:sz w:val="32"/>
          <w:szCs w:val="21"/>
        </w:rPr>
        <w:t>:</w:t>
      </w:r>
    </w:p>
    <w:p w:rsidR="005C5393" w:rsidRPr="00F73ECB" w:rsidRDefault="00270827" w:rsidP="005C5393">
      <w:pPr>
        <w:pStyle w:val="ListParagraph"/>
        <w:spacing w:line="360" w:lineRule="auto"/>
        <w:ind w:left="2160" w:firstLine="0"/>
        <w:rPr>
          <w:rFonts w:asciiTheme="majorHAnsi" w:hAnsiTheme="majorHAnsi"/>
          <w:b/>
          <w:i/>
          <w:sz w:val="26"/>
          <w:szCs w:val="26"/>
          <w:u w:val="single"/>
        </w:rPr>
      </w:pPr>
      <w:r>
        <w:rPr>
          <w:rFonts w:asciiTheme="majorHAnsi" w:hAnsiTheme="majorHAnsi"/>
          <w:b/>
          <w:i/>
          <w:sz w:val="26"/>
          <w:szCs w:val="26"/>
          <w:u w:val="single"/>
        </w:rPr>
        <w:t xml:space="preserve">Before having </w:t>
      </w:r>
      <w:proofErr w:type="spellStart"/>
      <w:r>
        <w:rPr>
          <w:rFonts w:asciiTheme="majorHAnsi" w:hAnsiTheme="majorHAnsi"/>
          <w:b/>
          <w:i/>
          <w:sz w:val="26"/>
          <w:szCs w:val="26"/>
          <w:u w:val="single"/>
        </w:rPr>
        <w:t>makefile</w:t>
      </w:r>
      <w:proofErr w:type="spellEnd"/>
    </w:p>
    <w:p w:rsidR="00CB7ABD" w:rsidRDefault="00CB7ABD" w:rsidP="00F73ECB">
      <w:pPr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</w:t>
      </w:r>
      <w:r w:rsidR="00F73ECB">
        <w:rPr>
          <w:rFonts w:asciiTheme="majorHAnsi" w:hAnsiTheme="majorHAnsi"/>
          <w:sz w:val="26"/>
          <w:szCs w:val="26"/>
        </w:rPr>
        <w:t xml:space="preserve"> create a group chat with a</w:t>
      </w:r>
      <w:r>
        <w:rPr>
          <w:rFonts w:asciiTheme="majorHAnsi" w:hAnsiTheme="majorHAnsi"/>
          <w:sz w:val="26"/>
          <w:szCs w:val="26"/>
        </w:rPr>
        <w:t xml:space="preserve"> server and multi-clients. To run this program:</w:t>
      </w:r>
    </w:p>
    <w:p w:rsidR="00CB7ABD" w:rsidRPr="00F73ECB" w:rsidRDefault="00CB7ABD" w:rsidP="00F73ECB">
      <w:pPr>
        <w:spacing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F73ECB">
        <w:rPr>
          <w:rFonts w:asciiTheme="majorHAnsi" w:hAnsiTheme="majorHAnsi"/>
          <w:b/>
          <w:sz w:val="26"/>
          <w:szCs w:val="26"/>
        </w:rPr>
        <w:t>Server:</w:t>
      </w:r>
    </w:p>
    <w:p w:rsidR="00CB7ABD" w:rsidRPr="00B023CC" w:rsidRDefault="00CB7ABD" w:rsidP="006C5818">
      <w:pPr>
        <w:spacing w:line="240" w:lineRule="auto"/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</w:pPr>
      <w:r w:rsidRPr="00B023CC">
        <w:rPr>
          <w:rFonts w:asciiTheme="majorHAnsi" w:hAnsiTheme="majorHAnsi"/>
          <w:b/>
          <w:i/>
          <w:sz w:val="24"/>
          <w:szCs w:val="26"/>
        </w:rPr>
        <w:t>$</w:t>
      </w:r>
      <w:proofErr w:type="spellStart"/>
      <w:r w:rsidRPr="00B023CC">
        <w:rPr>
          <w:rFonts w:asciiTheme="majorHAnsi" w:hAnsiTheme="majorHAnsi"/>
          <w:b/>
          <w:i/>
          <w:sz w:val="22"/>
          <w:szCs w:val="24"/>
        </w:rPr>
        <w:t>gcc</w:t>
      </w:r>
      <w:proofErr w:type="spellEnd"/>
      <w:r w:rsidRPr="00B023CC">
        <w:rPr>
          <w:rFonts w:asciiTheme="majorHAnsi" w:hAnsiTheme="majorHAnsi"/>
          <w:b/>
          <w:i/>
          <w:sz w:val="22"/>
          <w:szCs w:val="24"/>
        </w:rPr>
        <w:t xml:space="preserve"> -o server </w:t>
      </w:r>
      <w:proofErr w:type="spellStart"/>
      <w:r w:rsidRPr="00B023CC">
        <w:rPr>
          <w:rFonts w:asciiTheme="majorHAnsi" w:hAnsiTheme="majorHAnsi"/>
          <w:b/>
          <w:i/>
          <w:sz w:val="22"/>
          <w:szCs w:val="24"/>
        </w:rPr>
        <w:t>server.</w:t>
      </w:r>
      <w:proofErr w:type="gramStart"/>
      <w:r w:rsidR="00B023CC" w:rsidRPr="00B023CC">
        <w:rPr>
          <w:rFonts w:asciiTheme="majorHAnsi" w:hAnsiTheme="majorHAnsi"/>
          <w:b/>
          <w:i/>
          <w:sz w:val="22"/>
          <w:szCs w:val="24"/>
        </w:rPr>
        <w:t>c</w:t>
      </w:r>
      <w:proofErr w:type="spellEnd"/>
      <w:r w:rsidR="00B023CC" w:rsidRPr="00B023CC">
        <w:rPr>
          <w:rFonts w:asciiTheme="majorHAnsi" w:hAnsiTheme="majorHAnsi"/>
          <w:b/>
          <w:i/>
          <w:sz w:val="22"/>
          <w:szCs w:val="24"/>
        </w:rPr>
        <w:t xml:space="preserve"> </w:t>
      </w:r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 xml:space="preserve"> -</w:t>
      </w:r>
      <w:proofErr w:type="gramEnd"/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L/</w:t>
      </w:r>
      <w:proofErr w:type="spellStart"/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u</w:t>
      </w:r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sr</w:t>
      </w:r>
      <w:proofErr w:type="spellEnd"/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/include/</w:t>
      </w:r>
      <w:proofErr w:type="spellStart"/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mysql</w:t>
      </w:r>
      <w:proofErr w:type="spellEnd"/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 xml:space="preserve"> -</w:t>
      </w:r>
      <w:proofErr w:type="spellStart"/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lmysqlclient</w:t>
      </w:r>
      <w:proofErr w:type="spellEnd"/>
      <w:r w:rsidR="006C5818"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 xml:space="preserve"> </w:t>
      </w:r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I/</w:t>
      </w:r>
      <w:proofErr w:type="spellStart"/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usr</w:t>
      </w:r>
      <w:proofErr w:type="spellEnd"/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/include/</w:t>
      </w:r>
      <w:proofErr w:type="spellStart"/>
      <w:r w:rsidRPr="00B023CC">
        <w:rPr>
          <w:rFonts w:asciiTheme="majorHAnsi" w:hAnsiTheme="majorHAnsi" w:cs="Helvetica"/>
          <w:b/>
          <w:i/>
          <w:sz w:val="22"/>
          <w:szCs w:val="24"/>
          <w:shd w:val="clear" w:color="auto" w:fill="FFFFFF"/>
        </w:rPr>
        <w:t>mysql</w:t>
      </w:r>
      <w:proofErr w:type="spellEnd"/>
    </w:p>
    <w:p w:rsidR="00CB7ABD" w:rsidRPr="00CB7ABD" w:rsidRDefault="00CB7ABD" w:rsidP="006C5818">
      <w:pPr>
        <w:spacing w:line="240" w:lineRule="auto"/>
        <w:rPr>
          <w:rFonts w:asciiTheme="majorHAnsi" w:hAnsiTheme="majorHAnsi" w:cs="Helvetica"/>
          <w:b/>
          <w:i/>
          <w:color w:val="1D2129"/>
          <w:sz w:val="24"/>
          <w:szCs w:val="24"/>
          <w:shd w:val="clear" w:color="auto" w:fill="FFFFFF"/>
        </w:rPr>
      </w:pPr>
      <w:proofErr w:type="gramStart"/>
      <w:r w:rsidRPr="00CB7ABD">
        <w:rPr>
          <w:rFonts w:asciiTheme="majorHAnsi" w:hAnsiTheme="majorHAnsi" w:cs="Helvetica"/>
          <w:b/>
          <w:i/>
          <w:color w:val="1D2129"/>
          <w:sz w:val="24"/>
          <w:szCs w:val="24"/>
          <w:shd w:val="clear" w:color="auto" w:fill="FFFFFF"/>
        </w:rPr>
        <w:t>$./</w:t>
      </w:r>
      <w:proofErr w:type="gramEnd"/>
      <w:r w:rsidRPr="00CB7ABD">
        <w:rPr>
          <w:rFonts w:asciiTheme="majorHAnsi" w:hAnsiTheme="majorHAnsi" w:cs="Helvetica"/>
          <w:b/>
          <w:i/>
          <w:color w:val="1D2129"/>
          <w:sz w:val="24"/>
          <w:szCs w:val="24"/>
          <w:shd w:val="clear" w:color="auto" w:fill="FFFFFF"/>
        </w:rPr>
        <w:t>server</w:t>
      </w:r>
    </w:p>
    <w:p w:rsidR="00CB7ABD" w:rsidRPr="00F73ECB" w:rsidRDefault="00CB7ABD" w:rsidP="006C5818">
      <w:pPr>
        <w:spacing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F73ECB">
        <w:rPr>
          <w:rFonts w:asciiTheme="majorHAnsi" w:hAnsiTheme="majorHAnsi"/>
          <w:b/>
          <w:sz w:val="26"/>
          <w:szCs w:val="26"/>
        </w:rPr>
        <w:t>Client:</w:t>
      </w:r>
    </w:p>
    <w:p w:rsidR="00CB7ABD" w:rsidRPr="00CB7ABD" w:rsidRDefault="00CB7ABD" w:rsidP="006C5818">
      <w:pPr>
        <w:spacing w:line="24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CB7ABD">
        <w:rPr>
          <w:rFonts w:asciiTheme="majorHAnsi" w:hAnsiTheme="majorHAnsi"/>
          <w:b/>
          <w:i/>
          <w:sz w:val="24"/>
          <w:szCs w:val="24"/>
        </w:rPr>
        <w:t>$</w:t>
      </w:r>
      <w:proofErr w:type="spellStart"/>
      <w:r w:rsidRPr="00CB7ABD">
        <w:rPr>
          <w:rFonts w:asciiTheme="majorHAnsi" w:hAnsiTheme="majorHAnsi"/>
          <w:b/>
          <w:i/>
          <w:sz w:val="24"/>
          <w:szCs w:val="24"/>
        </w:rPr>
        <w:t>gcc</w:t>
      </w:r>
      <w:proofErr w:type="spellEnd"/>
      <w:r w:rsidRPr="00CB7ABD">
        <w:rPr>
          <w:rFonts w:asciiTheme="majorHAnsi" w:hAnsiTheme="majorHAnsi"/>
          <w:b/>
          <w:i/>
          <w:sz w:val="24"/>
          <w:szCs w:val="24"/>
        </w:rPr>
        <w:t xml:space="preserve"> -o client </w:t>
      </w:r>
      <w:proofErr w:type="spellStart"/>
      <w:r w:rsidRPr="00CB7ABD">
        <w:rPr>
          <w:rFonts w:asciiTheme="majorHAnsi" w:hAnsiTheme="majorHAnsi"/>
          <w:b/>
          <w:i/>
          <w:sz w:val="24"/>
          <w:szCs w:val="24"/>
        </w:rPr>
        <w:t>client.c</w:t>
      </w:r>
      <w:proofErr w:type="spellEnd"/>
    </w:p>
    <w:p w:rsidR="00CB7ABD" w:rsidRPr="00CB7ABD" w:rsidRDefault="00CB7ABD" w:rsidP="006C5818">
      <w:pPr>
        <w:spacing w:line="240" w:lineRule="auto"/>
        <w:jc w:val="both"/>
        <w:rPr>
          <w:rFonts w:asciiTheme="majorHAnsi" w:hAnsiTheme="majorHAnsi"/>
          <w:b/>
          <w:i/>
          <w:sz w:val="24"/>
          <w:szCs w:val="24"/>
        </w:rPr>
      </w:pPr>
      <w:proofErr w:type="gramStart"/>
      <w:r w:rsidRPr="00CB7ABD">
        <w:rPr>
          <w:rFonts w:asciiTheme="majorHAnsi" w:hAnsiTheme="majorHAnsi"/>
          <w:b/>
          <w:i/>
          <w:sz w:val="24"/>
          <w:szCs w:val="24"/>
        </w:rPr>
        <w:t>$./</w:t>
      </w:r>
      <w:proofErr w:type="gramEnd"/>
      <w:r w:rsidRPr="00CB7ABD">
        <w:rPr>
          <w:rFonts w:asciiTheme="majorHAnsi" w:hAnsiTheme="majorHAnsi"/>
          <w:b/>
          <w:i/>
          <w:sz w:val="24"/>
          <w:szCs w:val="24"/>
        </w:rPr>
        <w:t xml:space="preserve">client1 -s </w:t>
      </w:r>
      <w:proofErr w:type="spellStart"/>
      <w:r w:rsidRPr="00CB7ABD">
        <w:rPr>
          <w:rFonts w:asciiTheme="majorHAnsi" w:hAnsiTheme="majorHAnsi"/>
          <w:b/>
          <w:i/>
          <w:sz w:val="24"/>
          <w:szCs w:val="24"/>
        </w:rPr>
        <w:t>localhost:port</w:t>
      </w:r>
      <w:proofErr w:type="spellEnd"/>
      <w:r w:rsidRPr="00CB7ABD">
        <w:rPr>
          <w:rFonts w:asciiTheme="majorHAnsi" w:hAnsiTheme="majorHAnsi"/>
          <w:b/>
          <w:i/>
          <w:sz w:val="24"/>
          <w:szCs w:val="24"/>
        </w:rPr>
        <w:t xml:space="preserve"> -p </w:t>
      </w:r>
      <w:proofErr w:type="spellStart"/>
      <w:r w:rsidRPr="00CB7ABD">
        <w:rPr>
          <w:rFonts w:asciiTheme="majorHAnsi" w:hAnsiTheme="majorHAnsi"/>
          <w:b/>
          <w:i/>
          <w:sz w:val="24"/>
          <w:szCs w:val="24"/>
        </w:rPr>
        <w:t>clientport</w:t>
      </w:r>
      <w:proofErr w:type="spellEnd"/>
      <w:r w:rsidRPr="00CB7ABD">
        <w:rPr>
          <w:rFonts w:asciiTheme="majorHAnsi" w:hAnsiTheme="majorHAnsi"/>
          <w:b/>
          <w:i/>
          <w:sz w:val="24"/>
          <w:szCs w:val="24"/>
        </w:rPr>
        <w:t xml:space="preserve"> -n name</w:t>
      </w:r>
    </w:p>
    <w:p w:rsidR="004824BD" w:rsidRDefault="00CB7ABD" w:rsidP="006C5818">
      <w:pPr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server will receive the connect</w:t>
      </w:r>
      <w:r w:rsidR="004824BD">
        <w:rPr>
          <w:rFonts w:asciiTheme="majorHAnsi" w:hAnsiTheme="majorHAnsi"/>
          <w:sz w:val="26"/>
          <w:szCs w:val="26"/>
        </w:rPr>
        <w:t>ion from the client and allow the message from a client to be transferred to many other clients</w:t>
      </w:r>
      <w:r>
        <w:rPr>
          <w:rFonts w:asciiTheme="majorHAnsi" w:hAnsiTheme="majorHAnsi"/>
          <w:sz w:val="26"/>
          <w:szCs w:val="26"/>
        </w:rPr>
        <w:t xml:space="preserve">. </w:t>
      </w:r>
      <w:r w:rsidR="00F73ECB">
        <w:rPr>
          <w:rFonts w:asciiTheme="majorHAnsi" w:hAnsiTheme="majorHAnsi"/>
          <w:sz w:val="26"/>
          <w:szCs w:val="26"/>
        </w:rPr>
        <w:t xml:space="preserve">Each client who enters the group chat will have a name and that name will be appeared </w:t>
      </w:r>
      <w:r w:rsidR="004824BD">
        <w:rPr>
          <w:rFonts w:asciiTheme="majorHAnsi" w:hAnsiTheme="majorHAnsi"/>
          <w:sz w:val="26"/>
          <w:szCs w:val="26"/>
        </w:rPr>
        <w:t xml:space="preserve">before the message </w:t>
      </w:r>
      <w:r w:rsidR="00F73ECB">
        <w:rPr>
          <w:rFonts w:asciiTheme="majorHAnsi" w:hAnsiTheme="majorHAnsi"/>
          <w:sz w:val="26"/>
          <w:szCs w:val="26"/>
        </w:rPr>
        <w:t>every t</w:t>
      </w:r>
      <w:r w:rsidR="004824BD">
        <w:rPr>
          <w:rFonts w:asciiTheme="majorHAnsi" w:hAnsiTheme="majorHAnsi"/>
          <w:sz w:val="26"/>
          <w:szCs w:val="26"/>
        </w:rPr>
        <w:t xml:space="preserve">ime the client sends a message to distinguish. </w:t>
      </w:r>
      <w:r>
        <w:rPr>
          <w:rFonts w:asciiTheme="majorHAnsi" w:hAnsiTheme="majorHAnsi"/>
          <w:sz w:val="26"/>
          <w:szCs w:val="26"/>
        </w:rPr>
        <w:t xml:space="preserve">All the database of the conversation is saved into MySQL database </w:t>
      </w:r>
      <w:proofErr w:type="spellStart"/>
      <w:r w:rsidRPr="00F73ECB">
        <w:rPr>
          <w:rFonts w:asciiTheme="majorHAnsi" w:hAnsiTheme="majorHAnsi"/>
          <w:b/>
          <w:i/>
          <w:sz w:val="26"/>
          <w:szCs w:val="26"/>
        </w:rPr>
        <w:t>chatHistory</w:t>
      </w:r>
      <w:proofErr w:type="spellEnd"/>
      <w:r w:rsidR="004824BD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</w:t>
      </w:r>
      <w:r w:rsidR="004824BD">
        <w:rPr>
          <w:rFonts w:asciiTheme="majorHAnsi" w:hAnsiTheme="majorHAnsi"/>
          <w:sz w:val="26"/>
          <w:szCs w:val="26"/>
        </w:rPr>
        <w:t>This database contains one table with two value name and message.</w:t>
      </w:r>
    </w:p>
    <w:p w:rsidR="00CB7ABD" w:rsidRDefault="00CB7ABD" w:rsidP="006C5818">
      <w:pPr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To see the chat history:</w:t>
      </w:r>
    </w:p>
    <w:p w:rsidR="00CB7ABD" w:rsidRDefault="00CB7ABD" w:rsidP="006C5818">
      <w:pPr>
        <w:spacing w:line="240" w:lineRule="auto"/>
        <w:jc w:val="both"/>
        <w:rPr>
          <w:rFonts w:asciiTheme="majorHAnsi" w:hAnsiTheme="majorHAnsi"/>
          <w:sz w:val="24"/>
          <w:szCs w:val="26"/>
        </w:rPr>
      </w:pPr>
      <w:r w:rsidRPr="00F73ECB">
        <w:rPr>
          <w:rFonts w:asciiTheme="majorHAnsi" w:hAnsiTheme="majorHAnsi"/>
          <w:b/>
          <w:i/>
          <w:sz w:val="24"/>
          <w:szCs w:val="26"/>
        </w:rPr>
        <w:t>&gt;</w:t>
      </w:r>
      <w:proofErr w:type="spellStart"/>
      <w:r w:rsidRPr="00F73ECB">
        <w:rPr>
          <w:rFonts w:asciiTheme="majorHAnsi" w:hAnsiTheme="majorHAnsi"/>
          <w:b/>
          <w:i/>
          <w:sz w:val="24"/>
          <w:szCs w:val="26"/>
        </w:rPr>
        <w:t>mysql</w:t>
      </w:r>
      <w:proofErr w:type="spellEnd"/>
      <w:r w:rsidRPr="00F73ECB">
        <w:rPr>
          <w:rFonts w:asciiTheme="majorHAnsi" w:hAnsiTheme="majorHAnsi"/>
          <w:b/>
          <w:i/>
          <w:sz w:val="24"/>
          <w:szCs w:val="26"/>
        </w:rPr>
        <w:t>: SELECT *FROM chat.</w:t>
      </w:r>
    </w:p>
    <w:p w:rsidR="00F73ECB" w:rsidRDefault="00F73ECB" w:rsidP="006C5818">
      <w:pPr>
        <w:spacing w:line="240" w:lineRule="auto"/>
        <w:jc w:val="both"/>
        <w:rPr>
          <w:rFonts w:asciiTheme="majorHAnsi" w:hAnsiTheme="majorHAnsi"/>
          <w:sz w:val="24"/>
          <w:szCs w:val="26"/>
        </w:rPr>
      </w:pPr>
    </w:p>
    <w:p w:rsidR="00F73ECB" w:rsidRPr="00F73ECB" w:rsidRDefault="00F73ECB" w:rsidP="006C5818">
      <w:pPr>
        <w:spacing w:line="240" w:lineRule="auto"/>
        <w:jc w:val="both"/>
        <w:rPr>
          <w:rFonts w:asciiTheme="majorHAnsi" w:hAnsiTheme="majorHAnsi"/>
          <w:sz w:val="26"/>
          <w:szCs w:val="26"/>
        </w:rPr>
      </w:pPr>
      <w:r w:rsidRPr="00F73ECB">
        <w:rPr>
          <w:rFonts w:asciiTheme="majorHAnsi" w:hAnsiTheme="majorHAnsi"/>
          <w:sz w:val="26"/>
          <w:szCs w:val="26"/>
        </w:rPr>
        <w:t>The picture above illustrates an example when we run the program:</w:t>
      </w:r>
    </w:p>
    <w:p w:rsidR="00652E3F" w:rsidRDefault="0050237C" w:rsidP="0050237C">
      <w:pPr>
        <w:spacing w:line="360" w:lineRule="auto"/>
        <w:jc w:val="center"/>
        <w:rPr>
          <w:rFonts w:asciiTheme="majorHAnsi" w:hAnsiTheme="majorHAnsi"/>
          <w:sz w:val="32"/>
          <w:szCs w:val="21"/>
        </w:rPr>
      </w:pPr>
      <w:r w:rsidRPr="0050237C">
        <w:rPr>
          <w:rFonts w:asciiTheme="majorHAnsi" w:hAnsiTheme="majorHAnsi"/>
          <w:noProof/>
          <w:sz w:val="32"/>
          <w:szCs w:val="21"/>
          <w:lang w:eastAsia="en-US"/>
        </w:rPr>
        <w:drawing>
          <wp:inline distT="0" distB="0" distL="0" distR="0">
            <wp:extent cx="5257800" cy="3433175"/>
            <wp:effectExtent l="0" t="0" r="0" b="0"/>
            <wp:docPr id="1" name="Picture 1" descr="C:\Users\B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827" w:rsidRPr="00270827" w:rsidRDefault="00270827" w:rsidP="00270827">
      <w:pPr>
        <w:pStyle w:val="ListParagraph"/>
        <w:spacing w:line="360" w:lineRule="auto"/>
        <w:ind w:left="2160" w:firstLine="0"/>
        <w:rPr>
          <w:rFonts w:asciiTheme="majorHAnsi" w:hAnsiTheme="majorHAnsi"/>
          <w:b/>
          <w:i/>
          <w:sz w:val="26"/>
          <w:szCs w:val="26"/>
          <w:u w:val="single"/>
        </w:rPr>
      </w:pPr>
      <w:r>
        <w:rPr>
          <w:rFonts w:asciiTheme="majorHAnsi" w:hAnsiTheme="majorHAnsi"/>
          <w:b/>
          <w:i/>
          <w:sz w:val="26"/>
          <w:szCs w:val="26"/>
          <w:u w:val="single"/>
        </w:rPr>
        <w:t xml:space="preserve">After having </w:t>
      </w:r>
      <w:proofErr w:type="spellStart"/>
      <w:r>
        <w:rPr>
          <w:rFonts w:asciiTheme="majorHAnsi" w:hAnsiTheme="majorHAnsi"/>
          <w:b/>
          <w:i/>
          <w:sz w:val="26"/>
          <w:szCs w:val="26"/>
          <w:u w:val="single"/>
        </w:rPr>
        <w:t>makefile</w:t>
      </w:r>
      <w:proofErr w:type="spellEnd"/>
    </w:p>
    <w:p w:rsidR="005C5393" w:rsidRPr="00CB7ABD" w:rsidRDefault="00CB7ABD" w:rsidP="00CB7ABD">
      <w:pPr>
        <w:spacing w:line="360" w:lineRule="auto"/>
        <w:rPr>
          <w:rFonts w:asciiTheme="majorHAnsi" w:hAnsiTheme="majorHAnsi"/>
          <w:sz w:val="26"/>
          <w:szCs w:val="26"/>
        </w:rPr>
      </w:pPr>
      <w:r w:rsidRPr="00CB7ABD">
        <w:rPr>
          <w:rFonts w:asciiTheme="majorHAnsi" w:hAnsiTheme="majorHAnsi"/>
          <w:sz w:val="26"/>
          <w:szCs w:val="26"/>
        </w:rPr>
        <w:t xml:space="preserve">With </w:t>
      </w:r>
      <w:proofErr w:type="spellStart"/>
      <w:r w:rsidRPr="00CB7ABD">
        <w:rPr>
          <w:rFonts w:asciiTheme="majorHAnsi" w:hAnsiTheme="majorHAnsi"/>
          <w:sz w:val="26"/>
          <w:szCs w:val="26"/>
        </w:rPr>
        <w:t>makefile</w:t>
      </w:r>
      <w:proofErr w:type="spellEnd"/>
      <w:r w:rsidRPr="00CB7ABD">
        <w:rPr>
          <w:rFonts w:asciiTheme="majorHAnsi" w:hAnsiTheme="majorHAnsi"/>
          <w:sz w:val="26"/>
          <w:szCs w:val="26"/>
        </w:rPr>
        <w:t>, the program executes more comfortable as there is no need to compile the source file individually.</w:t>
      </w:r>
    </w:p>
    <w:p w:rsidR="00652E3F" w:rsidRPr="001805A7" w:rsidRDefault="00652E3F" w:rsidP="00652E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 w:rsidRPr="001805A7">
        <w:rPr>
          <w:rFonts w:asciiTheme="majorHAnsi" w:hAnsiTheme="majorHAnsi"/>
          <w:b/>
          <w:sz w:val="44"/>
        </w:rPr>
        <w:t>Conclusion:</w:t>
      </w:r>
    </w:p>
    <w:p w:rsidR="00652E3F" w:rsidRDefault="00652E3F" w:rsidP="00652E3F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What we have learned after the project</w:t>
      </w:r>
    </w:p>
    <w:p w:rsidR="00CE1DD6" w:rsidRDefault="00CE1DD6" w:rsidP="00B96BDD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color w:val="auto"/>
          <w:sz w:val="26"/>
          <w:szCs w:val="26"/>
        </w:rPr>
      </w:pPr>
      <w:r>
        <w:rPr>
          <w:rFonts w:asciiTheme="majorHAnsi" w:hAnsiTheme="majorHAnsi"/>
          <w:color w:val="auto"/>
          <w:sz w:val="26"/>
          <w:szCs w:val="26"/>
        </w:rPr>
        <w:t>Have a chance to practice what we’ve learned in Unix subject.</w:t>
      </w:r>
    </w:p>
    <w:p w:rsidR="00B96BDD" w:rsidRPr="00CE1DD6" w:rsidRDefault="00B96BDD" w:rsidP="00B96BDD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color w:val="auto"/>
          <w:sz w:val="26"/>
          <w:szCs w:val="26"/>
        </w:rPr>
      </w:pPr>
      <w:r w:rsidRPr="00CE1DD6">
        <w:rPr>
          <w:rFonts w:asciiTheme="majorHAnsi" w:hAnsiTheme="majorHAnsi"/>
          <w:color w:val="auto"/>
          <w:sz w:val="26"/>
          <w:szCs w:val="26"/>
        </w:rPr>
        <w:lastRenderedPageBreak/>
        <w:t>Further understanding about S</w:t>
      </w:r>
      <w:r w:rsidR="004B4568">
        <w:rPr>
          <w:rFonts w:asciiTheme="majorHAnsi" w:hAnsiTheme="majorHAnsi"/>
          <w:color w:val="auto"/>
          <w:sz w:val="26"/>
          <w:szCs w:val="26"/>
        </w:rPr>
        <w:t>hell script through Project 1, socket</w:t>
      </w:r>
      <w:r w:rsidRPr="00CE1DD6">
        <w:rPr>
          <w:rFonts w:asciiTheme="majorHAnsi" w:hAnsiTheme="majorHAnsi"/>
          <w:color w:val="auto"/>
          <w:sz w:val="26"/>
          <w:szCs w:val="26"/>
        </w:rPr>
        <w:t xml:space="preserve"> programming through Project2.</w:t>
      </w:r>
    </w:p>
    <w:p w:rsidR="00B96BDD" w:rsidRPr="00CE1DD6" w:rsidRDefault="00B96BDD" w:rsidP="00B96BDD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color w:val="auto"/>
          <w:sz w:val="26"/>
          <w:szCs w:val="26"/>
        </w:rPr>
      </w:pPr>
      <w:r w:rsidRPr="00CE1DD6">
        <w:rPr>
          <w:rFonts w:asciiTheme="majorHAnsi" w:hAnsiTheme="majorHAnsi"/>
          <w:color w:val="auto"/>
          <w:sz w:val="26"/>
          <w:szCs w:val="26"/>
        </w:rPr>
        <w:t xml:space="preserve">Learn to use new </w:t>
      </w:r>
      <w:proofErr w:type="spellStart"/>
      <w:r w:rsidRPr="00CE1DD6">
        <w:rPr>
          <w:rFonts w:asciiTheme="majorHAnsi" w:hAnsiTheme="majorHAnsi"/>
          <w:color w:val="auto"/>
          <w:sz w:val="26"/>
          <w:szCs w:val="26"/>
        </w:rPr>
        <w:t>itegrated</w:t>
      </w:r>
      <w:proofErr w:type="spellEnd"/>
      <w:r w:rsidRPr="00CE1DD6">
        <w:rPr>
          <w:rFonts w:asciiTheme="majorHAnsi" w:hAnsiTheme="majorHAnsi"/>
          <w:color w:val="auto"/>
          <w:sz w:val="26"/>
          <w:szCs w:val="26"/>
        </w:rPr>
        <w:t xml:space="preserve"> development environment: </w:t>
      </w:r>
      <w:proofErr w:type="spellStart"/>
      <w:r w:rsidRPr="00CE1DD6">
        <w:rPr>
          <w:rFonts w:asciiTheme="majorHAnsi" w:hAnsiTheme="majorHAnsi"/>
          <w:color w:val="auto"/>
          <w:sz w:val="26"/>
          <w:szCs w:val="26"/>
        </w:rPr>
        <w:t>Qt</w:t>
      </w:r>
      <w:proofErr w:type="spellEnd"/>
    </w:p>
    <w:p w:rsidR="00B96BDD" w:rsidRPr="00CE1DD6" w:rsidRDefault="00B96BDD" w:rsidP="00B96BDD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color w:val="auto"/>
          <w:sz w:val="26"/>
          <w:szCs w:val="26"/>
        </w:rPr>
      </w:pPr>
      <w:r w:rsidRPr="00CE1DD6">
        <w:rPr>
          <w:rFonts w:asciiTheme="majorHAnsi" w:hAnsiTheme="majorHAnsi"/>
          <w:color w:val="auto"/>
          <w:sz w:val="26"/>
          <w:szCs w:val="26"/>
        </w:rPr>
        <w:t>Learn how to work in a team efficiently and use version control(</w:t>
      </w:r>
      <w:proofErr w:type="spellStart"/>
      <w:r w:rsidRPr="00CE1DD6">
        <w:rPr>
          <w:rFonts w:asciiTheme="majorHAnsi" w:hAnsiTheme="majorHAnsi"/>
          <w:color w:val="auto"/>
          <w:sz w:val="26"/>
          <w:szCs w:val="26"/>
        </w:rPr>
        <w:t>Github</w:t>
      </w:r>
      <w:proofErr w:type="spellEnd"/>
      <w:r w:rsidRPr="00CE1DD6">
        <w:rPr>
          <w:rFonts w:asciiTheme="majorHAnsi" w:hAnsiTheme="majorHAnsi"/>
          <w:color w:val="auto"/>
          <w:sz w:val="26"/>
          <w:szCs w:val="26"/>
        </w:rPr>
        <w:t>) to control the progress of our Projects.</w:t>
      </w:r>
    </w:p>
    <w:p w:rsidR="00CE1DD6" w:rsidRPr="00CE1DD6" w:rsidRDefault="00B96BDD" w:rsidP="00CE1DD6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  <w:color w:val="auto"/>
          <w:sz w:val="26"/>
          <w:szCs w:val="26"/>
        </w:rPr>
      </w:pPr>
      <w:r w:rsidRPr="00CE1DD6">
        <w:rPr>
          <w:rFonts w:asciiTheme="majorHAnsi" w:hAnsiTheme="majorHAnsi"/>
          <w:color w:val="auto"/>
          <w:sz w:val="26"/>
          <w:szCs w:val="26"/>
        </w:rPr>
        <w:t xml:space="preserve">See the advantage of using </w:t>
      </w:r>
      <w:proofErr w:type="spellStart"/>
      <w:r w:rsidRPr="00CE1DD6">
        <w:rPr>
          <w:rFonts w:asciiTheme="majorHAnsi" w:hAnsiTheme="majorHAnsi"/>
          <w:color w:val="auto"/>
          <w:sz w:val="26"/>
          <w:szCs w:val="26"/>
        </w:rPr>
        <w:t>makefile</w:t>
      </w:r>
      <w:proofErr w:type="spellEnd"/>
      <w:r w:rsidRPr="00CE1DD6">
        <w:rPr>
          <w:rFonts w:asciiTheme="majorHAnsi" w:hAnsiTheme="majorHAnsi"/>
          <w:color w:val="auto"/>
          <w:sz w:val="26"/>
          <w:szCs w:val="26"/>
        </w:rPr>
        <w:t>.</w:t>
      </w:r>
    </w:p>
    <w:p w:rsidR="00652E3F" w:rsidRDefault="00652E3F" w:rsidP="00652E3F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The problems we faced during the project</w:t>
      </w:r>
    </w:p>
    <w:p w:rsidR="001E7D07" w:rsidRDefault="00242CC8" w:rsidP="001E7D07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biggest problem that we have to face during the project is to adapt to </w:t>
      </w:r>
      <w:proofErr w:type="spellStart"/>
      <w:r>
        <w:rPr>
          <w:rFonts w:asciiTheme="majorHAnsi" w:hAnsiTheme="majorHAnsi"/>
          <w:sz w:val="26"/>
          <w:szCs w:val="26"/>
        </w:rPr>
        <w:t>Qt</w:t>
      </w:r>
      <w:proofErr w:type="spellEnd"/>
      <w:r>
        <w:rPr>
          <w:rFonts w:asciiTheme="majorHAnsi" w:hAnsiTheme="majorHAnsi"/>
          <w:sz w:val="26"/>
          <w:szCs w:val="26"/>
        </w:rPr>
        <w:t xml:space="preserve"> environment. As </w:t>
      </w:r>
      <w:proofErr w:type="spellStart"/>
      <w:r>
        <w:rPr>
          <w:rFonts w:asciiTheme="majorHAnsi" w:hAnsiTheme="majorHAnsi"/>
          <w:sz w:val="26"/>
          <w:szCs w:val="26"/>
        </w:rPr>
        <w:t>Qt</w:t>
      </w:r>
      <w:proofErr w:type="spellEnd"/>
      <w:r>
        <w:rPr>
          <w:rFonts w:asciiTheme="majorHAnsi" w:hAnsiTheme="majorHAnsi"/>
          <w:sz w:val="26"/>
          <w:szCs w:val="26"/>
        </w:rPr>
        <w:t xml:space="preserve"> is quite new to us, it took time for us to understand and get used to Qt.</w:t>
      </w:r>
      <w:r w:rsidR="00CE1DD6">
        <w:rPr>
          <w:rFonts w:asciiTheme="majorHAnsi" w:hAnsiTheme="majorHAnsi"/>
          <w:sz w:val="26"/>
          <w:szCs w:val="26"/>
        </w:rPr>
        <w:t xml:space="preserve"> </w:t>
      </w:r>
    </w:p>
    <w:p w:rsidR="00CE1DD6" w:rsidRPr="001E7D07" w:rsidRDefault="00CE1DD6" w:rsidP="001E7D07">
      <w:pPr>
        <w:spacing w:line="360" w:lineRule="auto"/>
        <w:rPr>
          <w:rFonts w:asciiTheme="majorHAnsi" w:hAnsiTheme="majorHAnsi"/>
          <w:sz w:val="26"/>
          <w:szCs w:val="26"/>
        </w:rPr>
      </w:pPr>
    </w:p>
    <w:p w:rsidR="00652E3F" w:rsidRDefault="00652E3F" w:rsidP="00652E3F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sz w:val="32"/>
        </w:rPr>
      </w:pPr>
      <w:r w:rsidRPr="001805A7">
        <w:rPr>
          <w:rFonts w:asciiTheme="majorHAnsi" w:hAnsiTheme="majorHAnsi"/>
          <w:sz w:val="32"/>
        </w:rPr>
        <w:t>Conclusion</w:t>
      </w:r>
    </w:p>
    <w:p w:rsidR="00755F38" w:rsidRPr="00755F38" w:rsidRDefault="007861B2" w:rsidP="00755F38">
      <w:p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Unix projects give us a chance to practice what we’ve learned and applied in teamwork way. Despite the fact </w:t>
      </w:r>
      <w:proofErr w:type="gramStart"/>
      <w:r>
        <w:rPr>
          <w:rFonts w:asciiTheme="majorHAnsi" w:hAnsiTheme="majorHAnsi"/>
          <w:sz w:val="26"/>
          <w:szCs w:val="26"/>
        </w:rPr>
        <w:t>the our</w:t>
      </w:r>
      <w:proofErr w:type="gramEnd"/>
      <w:r>
        <w:rPr>
          <w:rFonts w:asciiTheme="majorHAnsi" w:hAnsiTheme="majorHAnsi"/>
          <w:sz w:val="26"/>
          <w:szCs w:val="26"/>
        </w:rPr>
        <w:t xml:space="preserve"> project still lacks a lot, we tried our best to learn and do. By doing teamwork, we can manage project </w:t>
      </w:r>
      <w:r w:rsidR="00552E55">
        <w:rPr>
          <w:rFonts w:asciiTheme="majorHAnsi" w:hAnsiTheme="majorHAnsi"/>
          <w:sz w:val="26"/>
          <w:szCs w:val="26"/>
        </w:rPr>
        <w:t>and do the project under the pressure of time</w:t>
      </w:r>
      <w:r>
        <w:rPr>
          <w:rFonts w:asciiTheme="majorHAnsi" w:hAnsiTheme="majorHAnsi"/>
          <w:sz w:val="26"/>
          <w:szCs w:val="26"/>
        </w:rPr>
        <w:t>.</w:t>
      </w:r>
    </w:p>
    <w:p w:rsidR="00652E3F" w:rsidRPr="00755F38" w:rsidRDefault="00652E3F" w:rsidP="00755F38">
      <w:pPr>
        <w:rPr>
          <w:rFonts w:asciiTheme="majorHAnsi" w:hAnsiTheme="majorHAnsi"/>
          <w:b/>
        </w:rPr>
      </w:pPr>
    </w:p>
    <w:p w:rsidR="00652E3F" w:rsidRDefault="00652E3F" w:rsidP="00652E3F">
      <w:pPr>
        <w:pStyle w:val="ListParagraph"/>
        <w:ind w:left="1800" w:firstLine="0"/>
        <w:rPr>
          <w:rFonts w:asciiTheme="majorHAnsi" w:hAnsiTheme="majorHAnsi"/>
          <w:b/>
        </w:rPr>
      </w:pPr>
    </w:p>
    <w:p w:rsidR="00652E3F" w:rsidRPr="00242CC8" w:rsidRDefault="00652E3F" w:rsidP="00652E3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44"/>
        </w:rPr>
      </w:pPr>
      <w:r w:rsidRPr="0050237C">
        <w:rPr>
          <w:rFonts w:asciiTheme="majorHAnsi" w:hAnsiTheme="majorHAnsi"/>
          <w:b/>
          <w:sz w:val="44"/>
        </w:rPr>
        <w:t>Support Tools:</w:t>
      </w:r>
    </w:p>
    <w:p w:rsidR="00652E3F" w:rsidRDefault="004824BD" w:rsidP="005207C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  <w:sz w:val="32"/>
          <w:szCs w:val="32"/>
        </w:rPr>
      </w:pPr>
      <w:proofErr w:type="spellStart"/>
      <w:r w:rsidRPr="004824BD">
        <w:rPr>
          <w:rFonts w:asciiTheme="majorHAnsi" w:hAnsiTheme="majorHAnsi"/>
          <w:sz w:val="32"/>
          <w:szCs w:val="32"/>
        </w:rPr>
        <w:t>Qt</w:t>
      </w:r>
      <w:proofErr w:type="spellEnd"/>
      <w:r w:rsidRPr="004824BD">
        <w:rPr>
          <w:rFonts w:asciiTheme="majorHAnsi" w:hAnsiTheme="majorHAnsi"/>
          <w:sz w:val="32"/>
          <w:szCs w:val="32"/>
        </w:rPr>
        <w:t xml:space="preserve"> Creator:</w:t>
      </w:r>
    </w:p>
    <w:p w:rsidR="005207CD" w:rsidRPr="00D9290C" w:rsidRDefault="00A526ED" w:rsidP="005207CD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D9290C">
        <w:rPr>
          <w:rFonts w:asciiTheme="majorHAnsi" w:hAnsiTheme="majorHAnsi"/>
          <w:sz w:val="26"/>
          <w:szCs w:val="26"/>
        </w:rPr>
        <w:t xml:space="preserve">It is an </w:t>
      </w:r>
      <w:proofErr w:type="spellStart"/>
      <w:r w:rsidRPr="00D9290C">
        <w:rPr>
          <w:rFonts w:asciiTheme="majorHAnsi" w:hAnsiTheme="majorHAnsi"/>
          <w:sz w:val="26"/>
          <w:szCs w:val="26"/>
        </w:rPr>
        <w:t>itegrated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development environment with very simple and clean layout compared with other development environment </w:t>
      </w:r>
      <w:r w:rsidR="005207CD" w:rsidRPr="00D9290C">
        <w:rPr>
          <w:rFonts w:asciiTheme="majorHAnsi" w:hAnsiTheme="majorHAnsi"/>
          <w:sz w:val="26"/>
          <w:szCs w:val="26"/>
        </w:rPr>
        <w:t>we have used</w:t>
      </w:r>
      <w:r w:rsidRPr="00D9290C">
        <w:rPr>
          <w:rFonts w:asciiTheme="majorHAnsi" w:hAnsiTheme="majorHAnsi"/>
          <w:sz w:val="26"/>
          <w:szCs w:val="26"/>
        </w:rPr>
        <w:t>.</w:t>
      </w:r>
    </w:p>
    <w:p w:rsidR="00ED5FAE" w:rsidRPr="00D9290C" w:rsidRDefault="00A526ED" w:rsidP="005207CD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D9290C">
        <w:rPr>
          <w:rFonts w:asciiTheme="majorHAnsi" w:hAnsiTheme="majorHAnsi"/>
          <w:sz w:val="26"/>
          <w:szCs w:val="26"/>
        </w:rPr>
        <w:lastRenderedPageBreak/>
        <w:t xml:space="preserve"> We use </w:t>
      </w:r>
      <w:proofErr w:type="spellStart"/>
      <w:r w:rsidRPr="00D9290C">
        <w:rPr>
          <w:rFonts w:asciiTheme="majorHAnsi" w:hAnsiTheme="majorHAnsi"/>
          <w:sz w:val="26"/>
          <w:szCs w:val="26"/>
        </w:rPr>
        <w:t>Qt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Creator to build GUI for our project 1.</w:t>
      </w:r>
    </w:p>
    <w:p w:rsidR="004824BD" w:rsidRDefault="004824BD" w:rsidP="005207C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4824BD">
        <w:rPr>
          <w:rFonts w:asciiTheme="majorHAnsi" w:hAnsiTheme="majorHAnsi"/>
          <w:sz w:val="32"/>
          <w:szCs w:val="32"/>
        </w:rPr>
        <w:t xml:space="preserve">Version Control: </w:t>
      </w:r>
      <w:proofErr w:type="spellStart"/>
      <w:r w:rsidRPr="004824BD">
        <w:rPr>
          <w:rFonts w:asciiTheme="majorHAnsi" w:hAnsiTheme="majorHAnsi"/>
          <w:sz w:val="32"/>
          <w:szCs w:val="32"/>
        </w:rPr>
        <w:t>Github</w:t>
      </w:r>
      <w:proofErr w:type="spellEnd"/>
    </w:p>
    <w:p w:rsidR="00A526ED" w:rsidRPr="00D9290C" w:rsidRDefault="00A526ED" w:rsidP="005207CD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D9290C">
        <w:rPr>
          <w:rFonts w:asciiTheme="majorHAnsi" w:hAnsiTheme="majorHAnsi"/>
          <w:sz w:val="26"/>
          <w:szCs w:val="26"/>
        </w:rPr>
        <w:t>Git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is a source code version control system, which a series of “commits” or snapshots of code and we make the commit manually.</w:t>
      </w:r>
    </w:p>
    <w:p w:rsidR="00A526ED" w:rsidRPr="00D9290C" w:rsidRDefault="00A526ED" w:rsidP="005207CD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D9290C">
        <w:rPr>
          <w:rFonts w:asciiTheme="majorHAnsi" w:hAnsiTheme="majorHAnsi"/>
          <w:sz w:val="26"/>
          <w:szCs w:val="26"/>
        </w:rPr>
        <w:t>Github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is a website to publish </w:t>
      </w:r>
      <w:proofErr w:type="spellStart"/>
      <w:r w:rsidRPr="00D9290C">
        <w:rPr>
          <w:rFonts w:asciiTheme="majorHAnsi" w:hAnsiTheme="majorHAnsi"/>
          <w:sz w:val="26"/>
          <w:szCs w:val="26"/>
        </w:rPr>
        <w:t>Git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repositories for public download and possible collaboration.</w:t>
      </w:r>
    </w:p>
    <w:p w:rsidR="00A526ED" w:rsidRPr="00D9290C" w:rsidRDefault="00A526ED" w:rsidP="005207CD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D9290C">
        <w:rPr>
          <w:rFonts w:asciiTheme="majorHAnsi" w:hAnsiTheme="majorHAnsi"/>
          <w:sz w:val="26"/>
          <w:szCs w:val="26"/>
        </w:rPr>
        <w:t xml:space="preserve">As we divide each part of project for each other, we use </w:t>
      </w:r>
      <w:proofErr w:type="spellStart"/>
      <w:r w:rsidRPr="00D9290C">
        <w:rPr>
          <w:rFonts w:asciiTheme="majorHAnsi" w:hAnsiTheme="majorHAnsi"/>
          <w:sz w:val="26"/>
          <w:szCs w:val="26"/>
        </w:rPr>
        <w:t>Git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and </w:t>
      </w:r>
      <w:proofErr w:type="spellStart"/>
      <w:r w:rsidRPr="00D9290C">
        <w:rPr>
          <w:rFonts w:asciiTheme="majorHAnsi" w:hAnsiTheme="majorHAnsi"/>
          <w:sz w:val="26"/>
          <w:szCs w:val="26"/>
        </w:rPr>
        <w:t>Github</w:t>
      </w:r>
      <w:proofErr w:type="spellEnd"/>
      <w:r w:rsidRPr="00D9290C">
        <w:rPr>
          <w:rFonts w:asciiTheme="majorHAnsi" w:hAnsiTheme="majorHAnsi"/>
          <w:sz w:val="26"/>
          <w:szCs w:val="26"/>
        </w:rPr>
        <w:t xml:space="preserve"> to collaborate our teamwork.</w:t>
      </w:r>
    </w:p>
    <w:p w:rsidR="004824BD" w:rsidRPr="004824BD" w:rsidRDefault="004824BD" w:rsidP="004824BD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  <w:sz w:val="32"/>
          <w:szCs w:val="32"/>
        </w:rPr>
      </w:pPr>
      <w:proofErr w:type="spellStart"/>
      <w:r w:rsidRPr="004824BD">
        <w:rPr>
          <w:rFonts w:asciiTheme="majorHAnsi" w:hAnsiTheme="majorHAnsi"/>
          <w:sz w:val="32"/>
          <w:szCs w:val="32"/>
        </w:rPr>
        <w:t>Makefile</w:t>
      </w:r>
      <w:proofErr w:type="spellEnd"/>
      <w:r w:rsidRPr="004824BD">
        <w:rPr>
          <w:rFonts w:asciiTheme="majorHAnsi" w:hAnsiTheme="majorHAnsi"/>
          <w:sz w:val="32"/>
          <w:szCs w:val="32"/>
        </w:rPr>
        <w:t>:</w:t>
      </w:r>
    </w:p>
    <w:p w:rsidR="00652E3F" w:rsidRPr="00D9290C" w:rsidRDefault="000C5275" w:rsidP="00652E3F">
      <w:pPr>
        <w:spacing w:line="360" w:lineRule="auto"/>
        <w:rPr>
          <w:rFonts w:asciiTheme="majorHAnsi" w:hAnsiTheme="majorHAnsi"/>
          <w:sz w:val="32"/>
          <w:szCs w:val="21"/>
        </w:rPr>
      </w:pPr>
      <w:r w:rsidRPr="00D9290C">
        <w:rPr>
          <w:rFonts w:asciiTheme="majorHAnsi" w:hAnsiTheme="majorHAnsi"/>
          <w:sz w:val="26"/>
          <w:szCs w:val="26"/>
        </w:rPr>
        <w:t xml:space="preserve">With </w:t>
      </w:r>
      <w:proofErr w:type="spellStart"/>
      <w:r w:rsidRPr="00D9290C">
        <w:rPr>
          <w:rFonts w:asciiTheme="majorHAnsi" w:hAnsiTheme="majorHAnsi"/>
          <w:sz w:val="26"/>
          <w:szCs w:val="26"/>
        </w:rPr>
        <w:t>makefile</w:t>
      </w:r>
      <w:proofErr w:type="spellEnd"/>
      <w:r w:rsidRPr="00D9290C">
        <w:rPr>
          <w:rFonts w:asciiTheme="majorHAnsi" w:hAnsiTheme="majorHAnsi"/>
          <w:sz w:val="26"/>
          <w:szCs w:val="26"/>
        </w:rPr>
        <w:t>, the program executes more comfortable as there is no need to compile the source file individually.</w:t>
      </w: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p w:rsid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bookmarkEnd w:id="0"/>
    <w:p w:rsidR="00652E3F" w:rsidRPr="00652E3F" w:rsidRDefault="00652E3F" w:rsidP="00652E3F">
      <w:pPr>
        <w:spacing w:line="360" w:lineRule="auto"/>
        <w:rPr>
          <w:rFonts w:asciiTheme="majorHAnsi" w:hAnsiTheme="majorHAnsi"/>
          <w:sz w:val="32"/>
          <w:szCs w:val="21"/>
        </w:rPr>
      </w:pPr>
    </w:p>
    <w:sectPr w:rsidR="00652E3F" w:rsidRPr="00652E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8CC" w:rsidRDefault="004C48CC">
      <w:pPr>
        <w:spacing w:after="0" w:line="240" w:lineRule="auto"/>
      </w:pPr>
      <w:r>
        <w:separator/>
      </w:r>
    </w:p>
  </w:endnote>
  <w:endnote w:type="continuationSeparator" w:id="0">
    <w:p w:rsidR="004C48CC" w:rsidRDefault="004C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04" w:rsidRDefault="005178D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A3D04" w:rsidRDefault="006A3D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6A3D04" w:rsidRDefault="006A3D0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A3D04" w:rsidRDefault="005178D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94DB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6A3D04" w:rsidRDefault="005178D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94DB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8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04" w:rsidRDefault="005178D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A3D04" w:rsidRDefault="006A3D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A3D04" w:rsidRDefault="006A3D0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A3D04" w:rsidRDefault="005178D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594DB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6A3D04" w:rsidRDefault="005178D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594DB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9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90C" w:rsidRDefault="00D92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8CC" w:rsidRDefault="004C48CC">
      <w:pPr>
        <w:spacing w:after="0" w:line="240" w:lineRule="auto"/>
      </w:pPr>
      <w:r>
        <w:separator/>
      </w:r>
    </w:p>
  </w:footnote>
  <w:footnote w:type="continuationSeparator" w:id="0">
    <w:p w:rsidR="004C48CC" w:rsidRDefault="004C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04" w:rsidRDefault="005178D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D8AF299FE09E42FFB7AE6069E95F707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A3D04" w:rsidRDefault="00E06A2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UNIX REPORT</w:t>
                              </w:r>
                            </w:p>
                          </w:sdtContent>
                        </w:sdt>
                        <w:p w:rsidR="006A3D04" w:rsidRDefault="006A3D0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D8AF299FE09E42FFB7AE6069E95F707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A3D04" w:rsidRDefault="00E06A2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UNIX REPORT</w:t>
                        </w:r>
                      </w:p>
                    </w:sdtContent>
                  </w:sdt>
                  <w:p w:rsidR="006A3D04" w:rsidRDefault="006A3D0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41D0CA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6A3D04" w:rsidRDefault="006A3D0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A3D04" w:rsidRDefault="006A3D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D04" w:rsidRDefault="005178DD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6E6E90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A3D04" w:rsidRDefault="00E06A2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UNIX REPORT</w:t>
                              </w:r>
                            </w:p>
                          </w:sdtContent>
                        </w:sdt>
                        <w:p w:rsidR="006A3D04" w:rsidRDefault="006A3D0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A3D04" w:rsidRDefault="00E06A2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UNIX REPORT</w:t>
                        </w:r>
                      </w:p>
                    </w:sdtContent>
                  </w:sdt>
                  <w:p w:rsidR="006A3D04" w:rsidRDefault="006A3D0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A3D04" w:rsidRDefault="006A3D0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D04" w:rsidRDefault="006A3D0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A3D04" w:rsidRDefault="006A3D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90C" w:rsidRDefault="00D9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65E"/>
    <w:multiLevelType w:val="hybridMultilevel"/>
    <w:tmpl w:val="7974EE1A"/>
    <w:lvl w:ilvl="0" w:tplc="19F2C8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54A3"/>
    <w:multiLevelType w:val="hybridMultilevel"/>
    <w:tmpl w:val="80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7C3A"/>
    <w:multiLevelType w:val="hybridMultilevel"/>
    <w:tmpl w:val="ED0220BC"/>
    <w:lvl w:ilvl="0" w:tplc="86DAF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0E8"/>
    <w:multiLevelType w:val="hybridMultilevel"/>
    <w:tmpl w:val="ED96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B3DDF"/>
    <w:multiLevelType w:val="hybridMultilevel"/>
    <w:tmpl w:val="A97EC8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BA5EB3"/>
    <w:multiLevelType w:val="hybridMultilevel"/>
    <w:tmpl w:val="9F8C4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212AC0"/>
    <w:multiLevelType w:val="hybridMultilevel"/>
    <w:tmpl w:val="5CD24F7E"/>
    <w:lvl w:ilvl="0" w:tplc="6E38B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D30533"/>
    <w:multiLevelType w:val="hybridMultilevel"/>
    <w:tmpl w:val="D4EAA16C"/>
    <w:lvl w:ilvl="0" w:tplc="68CCC9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F27BD7"/>
    <w:multiLevelType w:val="hybridMultilevel"/>
    <w:tmpl w:val="40682EF8"/>
    <w:lvl w:ilvl="0" w:tplc="8DD6B2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EC1BC0"/>
    <w:multiLevelType w:val="hybridMultilevel"/>
    <w:tmpl w:val="FAFE6D9E"/>
    <w:lvl w:ilvl="0" w:tplc="156A075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C61385"/>
    <w:multiLevelType w:val="hybridMultilevel"/>
    <w:tmpl w:val="EED053D2"/>
    <w:lvl w:ilvl="0" w:tplc="CFB83DD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EF"/>
    <w:rsid w:val="000C5275"/>
    <w:rsid w:val="001578FD"/>
    <w:rsid w:val="001805A7"/>
    <w:rsid w:val="001E7D07"/>
    <w:rsid w:val="00205B3F"/>
    <w:rsid w:val="00242CC8"/>
    <w:rsid w:val="00270827"/>
    <w:rsid w:val="00311047"/>
    <w:rsid w:val="00337FF9"/>
    <w:rsid w:val="004363FB"/>
    <w:rsid w:val="00470104"/>
    <w:rsid w:val="004824BD"/>
    <w:rsid w:val="004B4568"/>
    <w:rsid w:val="004C2C24"/>
    <w:rsid w:val="004C48CC"/>
    <w:rsid w:val="0050237C"/>
    <w:rsid w:val="005178DD"/>
    <w:rsid w:val="005207CD"/>
    <w:rsid w:val="00552E55"/>
    <w:rsid w:val="00594DB8"/>
    <w:rsid w:val="005A626A"/>
    <w:rsid w:val="005C1F81"/>
    <w:rsid w:val="005C5393"/>
    <w:rsid w:val="00652E3F"/>
    <w:rsid w:val="006A3D04"/>
    <w:rsid w:val="006B74CD"/>
    <w:rsid w:val="006C535B"/>
    <w:rsid w:val="006C5818"/>
    <w:rsid w:val="006D271A"/>
    <w:rsid w:val="00755F38"/>
    <w:rsid w:val="00766A43"/>
    <w:rsid w:val="007807C8"/>
    <w:rsid w:val="007861B2"/>
    <w:rsid w:val="007C40EF"/>
    <w:rsid w:val="007F227E"/>
    <w:rsid w:val="007F594C"/>
    <w:rsid w:val="0099136F"/>
    <w:rsid w:val="009E504F"/>
    <w:rsid w:val="00A526ED"/>
    <w:rsid w:val="00A669C7"/>
    <w:rsid w:val="00A86979"/>
    <w:rsid w:val="00A91C27"/>
    <w:rsid w:val="00B023CC"/>
    <w:rsid w:val="00B96BDD"/>
    <w:rsid w:val="00BD62B7"/>
    <w:rsid w:val="00C40CB8"/>
    <w:rsid w:val="00CA7675"/>
    <w:rsid w:val="00CB7ABD"/>
    <w:rsid w:val="00CE1DD6"/>
    <w:rsid w:val="00D04A7B"/>
    <w:rsid w:val="00D369AA"/>
    <w:rsid w:val="00D9290C"/>
    <w:rsid w:val="00E06A25"/>
    <w:rsid w:val="00E6627A"/>
    <w:rsid w:val="00ED5FAE"/>
    <w:rsid w:val="00EF41B8"/>
    <w:rsid w:val="00F65550"/>
    <w:rsid w:val="00F73ECB"/>
    <w:rsid w:val="00F75E9D"/>
    <w:rsid w:val="00F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980D"/>
  <w15:docId w15:val="{2AC75C4E-7EEA-4BA9-BCA1-AEAC9A3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\AppData\Roaming\Microsoft\Templates\Report%20(Adjace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0554E1B5D64D0D8A3ADC7BFBC42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55B1-878F-4D9C-BD63-9E14ACDC0E6F}"/>
      </w:docPartPr>
      <w:docPartBody>
        <w:p w:rsidR="00DF3967" w:rsidRDefault="00B06942">
          <w:pPr>
            <w:pStyle w:val="E10554E1B5D64D0D8A3ADC7BFBC4287B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9AA9FDBC4444493885742E381E49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8679-A983-49B4-BC3F-4B35551A92A2}"/>
      </w:docPartPr>
      <w:docPartBody>
        <w:p w:rsidR="00DF3967" w:rsidRDefault="00B06942">
          <w:pPr>
            <w:pStyle w:val="9AA9FDBC4444493885742E381E493728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90EAE5AC014C423896D947E8BAE90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85DEF-5D0B-4A7E-853E-F6E265ADED7F}"/>
      </w:docPartPr>
      <w:docPartBody>
        <w:p w:rsidR="00DF3967" w:rsidRDefault="00B06942">
          <w:pPr>
            <w:pStyle w:val="90EAE5AC014C423896D947E8BAE900E6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190632582667458A934F0E3EF9538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14BC3-E522-4AF5-9895-146F33D063EE}"/>
      </w:docPartPr>
      <w:docPartBody>
        <w:p w:rsidR="00DF3967" w:rsidRDefault="00B06942">
          <w:pPr>
            <w:pStyle w:val="190632582667458A934F0E3EF9538C93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8AF299FE09E42FFB7AE6069E95F7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9B12-EB43-4369-BA40-FF3880F50EC5}"/>
      </w:docPartPr>
      <w:docPartBody>
        <w:p w:rsidR="00DF3967" w:rsidRDefault="00B06942">
          <w:pPr>
            <w:pStyle w:val="D8AF299FE09E42FFB7AE6069E95F7073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42"/>
    <w:rsid w:val="000817B4"/>
    <w:rsid w:val="00265871"/>
    <w:rsid w:val="005F5981"/>
    <w:rsid w:val="006D2490"/>
    <w:rsid w:val="006F4E5E"/>
    <w:rsid w:val="008F7FE7"/>
    <w:rsid w:val="009A478A"/>
    <w:rsid w:val="00B06942"/>
    <w:rsid w:val="00B42A37"/>
    <w:rsid w:val="00D63915"/>
    <w:rsid w:val="00DC65E4"/>
    <w:rsid w:val="00D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538816C50409BAC461A4BEA1F11FD">
    <w:name w:val="E34538816C50409BAC461A4BEA1F11FD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10554E1B5D64D0D8A3ADC7BFBC4287B">
    <w:name w:val="E10554E1B5D64D0D8A3ADC7BFBC4287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paragraph" w:customStyle="1" w:styleId="34946EAF55AB46339B2903254D911EF8">
    <w:name w:val="34946EAF55AB46339B2903254D911EF8"/>
  </w:style>
  <w:style w:type="paragraph" w:customStyle="1" w:styleId="9AA9FDBC4444493885742E381E493728">
    <w:name w:val="9AA9FDBC4444493885742E381E493728"/>
  </w:style>
  <w:style w:type="paragraph" w:customStyle="1" w:styleId="90EAE5AC014C423896D947E8BAE900E6">
    <w:name w:val="90EAE5AC014C423896D947E8BAE900E6"/>
  </w:style>
  <w:style w:type="paragraph" w:customStyle="1" w:styleId="190632582667458A934F0E3EF9538C93">
    <w:name w:val="190632582667458A934F0E3EF9538C93"/>
  </w:style>
  <w:style w:type="paragraph" w:customStyle="1" w:styleId="D8AF299FE09E42FFB7AE6069E95F7073">
    <w:name w:val="D8AF299FE09E42FFB7AE6069E95F7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The report covers project 1 part 1 and project 2 part 2 in the project list.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DD01B-64A1-44AC-A6EC-08E19DE1A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AFF23-C4A4-48FA-9432-D5F6D96B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(Adjacency design).dotx</Template>
  <TotalTime>83</TotalTime>
  <Pages>10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REPORT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REPORT</dc:title>
  <dc:subject>By Ngo Ha Anh and Tran Thi Hong Hanh</dc:subject>
  <dc:creator>Bo</dc:creator>
  <cp:keywords/>
  <cp:lastModifiedBy>Bo</cp:lastModifiedBy>
  <cp:revision>24</cp:revision>
  <dcterms:created xsi:type="dcterms:W3CDTF">2016-06-20T18:52:00Z</dcterms:created>
  <dcterms:modified xsi:type="dcterms:W3CDTF">2016-06-21T08:05:00Z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